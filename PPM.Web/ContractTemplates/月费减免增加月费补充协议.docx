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91" w:rsidRDefault="00812D91">
      <w:pPr>
        <w:sectPr w:rsidR="00812D91" w:rsidSect="005423C9">
          <w:headerReference w:type="default" r:id="rId8"/>
          <w:footerReference w:type="default" r:id="rId9"/>
          <w:pgSz w:w="11906" w:h="16838"/>
          <w:pgMar w:top="1701" w:right="1418" w:bottom="1440" w:left="1418" w:header="567" w:footer="454" w:gutter="0"/>
          <w:cols w:space="425"/>
          <w:docGrid w:type="lines" w:linePitch="312"/>
        </w:sectPr>
      </w:pPr>
    </w:p>
    <w:p w:rsidR="008A6FDB" w:rsidRDefault="008A6FDB" w:rsidP="00E47640">
      <w:pPr>
        <w:tabs>
          <w:tab w:val="left" w:pos="3360"/>
          <w:tab w:val="center" w:pos="4876"/>
        </w:tabs>
        <w:spacing w:line="360" w:lineRule="auto"/>
        <w:jc w:val="center"/>
        <w:rPr>
          <w:rFonts w:asciiTheme="minorEastAsia" w:eastAsiaTheme="minorEastAsia" w:hAnsiTheme="minorEastAsia" w:cstheme="minorBidi"/>
          <w:b/>
          <w:sz w:val="32"/>
        </w:rPr>
      </w:pPr>
    </w:p>
    <w:p w:rsidR="00E47640" w:rsidRPr="00E47640" w:rsidRDefault="00E47640" w:rsidP="00E47640">
      <w:pPr>
        <w:tabs>
          <w:tab w:val="left" w:pos="3360"/>
          <w:tab w:val="center" w:pos="4876"/>
        </w:tabs>
        <w:spacing w:line="360" w:lineRule="auto"/>
        <w:jc w:val="center"/>
        <w:rPr>
          <w:rFonts w:asciiTheme="minorEastAsia" w:eastAsiaTheme="minorEastAsia" w:hAnsiTheme="minorEastAsia" w:cstheme="minorBidi"/>
          <w:b/>
          <w:sz w:val="32"/>
        </w:rPr>
      </w:pPr>
      <w:r w:rsidRPr="00E47640">
        <w:rPr>
          <w:rFonts w:asciiTheme="minorEastAsia" w:eastAsiaTheme="minorEastAsia" w:hAnsiTheme="minorEastAsia" w:cstheme="minorBidi"/>
          <w:b/>
          <w:sz w:val="32"/>
        </w:rPr>
        <w:t>“</w:t>
      </w:r>
      <w:r w:rsidRPr="00E47640">
        <w:rPr>
          <w:rFonts w:asciiTheme="minorEastAsia" w:eastAsiaTheme="minorEastAsia" w:hAnsiTheme="minorEastAsia" w:cstheme="minorBidi" w:hint="eastAsia"/>
          <w:b/>
          <w:sz w:val="32"/>
        </w:rPr>
        <w:t>椿萱茂</w:t>
      </w:r>
      <w:r w:rsidRPr="00E47640">
        <w:rPr>
          <w:rFonts w:asciiTheme="minorEastAsia" w:eastAsiaTheme="minorEastAsia" w:hAnsiTheme="minorEastAsia" w:cstheme="minorBidi"/>
          <w:b/>
          <w:sz w:val="32"/>
        </w:rPr>
        <w:t>”</w:t>
      </w:r>
      <w:r w:rsidRPr="00E47640">
        <w:rPr>
          <w:rFonts w:asciiTheme="minorEastAsia" w:eastAsiaTheme="minorEastAsia" w:hAnsiTheme="minorEastAsia" w:cstheme="minorBidi" w:hint="eastAsia"/>
          <w:b/>
          <w:sz w:val="32"/>
        </w:rPr>
        <w:t>养老服务合同补充协议</w:t>
      </w:r>
    </w:p>
    <w:p w:rsidR="00486B9A" w:rsidRPr="00E47640" w:rsidRDefault="00486B9A" w:rsidP="00E47640">
      <w:pPr>
        <w:tabs>
          <w:tab w:val="left" w:pos="3360"/>
          <w:tab w:val="center" w:pos="4876"/>
        </w:tabs>
        <w:spacing w:line="360" w:lineRule="auto"/>
        <w:jc w:val="left"/>
        <w:rPr>
          <w:rFonts w:asciiTheme="minorEastAsia" w:eastAsiaTheme="minorEastAsia" w:hAnsiTheme="minorEastAsia" w:cstheme="minorBidi"/>
          <w:b/>
          <w:sz w:val="32"/>
        </w:rPr>
      </w:pPr>
    </w:p>
    <w:p w:rsidR="00E47640" w:rsidRPr="00E47640" w:rsidRDefault="00E47640" w:rsidP="00E47640">
      <w:pPr>
        <w:spacing w:line="360" w:lineRule="auto"/>
        <w:jc w:val="center"/>
        <w:rPr>
          <w:rFonts w:asciiTheme="minorEastAsia" w:eastAsiaTheme="minorEastAsia" w:hAnsiTheme="minorEastAsia" w:cstheme="minorBidi"/>
          <w:sz w:val="28"/>
        </w:rPr>
      </w:pPr>
      <w:r w:rsidRPr="00E47640">
        <w:rPr>
          <w:rFonts w:asciiTheme="minorEastAsia" w:eastAsiaTheme="minorEastAsia" w:hAnsiTheme="minorEastAsia" w:cstheme="minorBidi" w:hint="eastAsia"/>
          <w:b/>
          <w:sz w:val="32"/>
        </w:rPr>
        <w:t xml:space="preserve">                       </w:t>
      </w:r>
      <w:r w:rsidRPr="00E47640">
        <w:rPr>
          <w:rFonts w:asciiTheme="minorEastAsia" w:eastAsiaTheme="minorEastAsia" w:hAnsiTheme="minorEastAsia" w:cstheme="minorBidi" w:hint="eastAsia"/>
          <w:sz w:val="28"/>
        </w:rPr>
        <w:t>协议编号：</w:t>
      </w:r>
      <w:bookmarkStart w:id="0" w:name="OLE_LINK1"/>
      <w:bookmarkStart w:id="1" w:name="OLE_LINK2"/>
      <w:sdt>
        <w:sdtPr>
          <w:rPr>
            <w:rFonts w:asciiTheme="minorEastAsia" w:eastAsiaTheme="minorEastAsia" w:hAnsiTheme="minorEastAsia" w:cstheme="minorBidi" w:hint="eastAsia"/>
            <w:sz w:val="28"/>
          </w:rPr>
          <w:alias w:val="ContractCostChangeNo"/>
          <w:tag w:val="ContractCostChangeNo"/>
          <w:id w:val="-617613702"/>
          <w:placeholder>
            <w:docPart w:val="D0F01994995549369DE9DD9E5AC19797"/>
          </w:placeholder>
          <w:showingPlcHdr/>
        </w:sdtPr>
        <w:sdtEndPr/>
        <w:sdtContent>
          <w:r w:rsidR="00091ABF" w:rsidRPr="00091ABF">
            <w:rPr>
              <w:rFonts w:asciiTheme="minorEastAsia" w:eastAsiaTheme="minorEastAsia" w:hAnsiTheme="minorEastAsia" w:cstheme="minorBidi" w:hint="eastAsia"/>
              <w:sz w:val="28"/>
              <w:u w:val="single"/>
            </w:rPr>
            <w:t>Contrac</w:t>
          </w:r>
          <w:r w:rsidR="00091ABF" w:rsidRPr="00091ABF">
            <w:rPr>
              <w:rFonts w:asciiTheme="minorEastAsia" w:eastAsiaTheme="minorEastAsia" w:hAnsiTheme="minorEastAsia" w:cstheme="minorBidi"/>
              <w:sz w:val="28"/>
              <w:u w:val="single"/>
            </w:rPr>
            <w:t>tCostChangeNo</w:t>
          </w:r>
        </w:sdtContent>
      </w:sdt>
      <w:bookmarkEnd w:id="0"/>
      <w:bookmarkEnd w:id="1"/>
      <w:r w:rsidR="00C87551" w:rsidRPr="00E47640">
        <w:rPr>
          <w:rFonts w:asciiTheme="minorEastAsia" w:eastAsiaTheme="minorEastAsia" w:hAnsiTheme="minorEastAsia" w:cstheme="minorBidi"/>
          <w:sz w:val="28"/>
        </w:rPr>
        <w:t xml:space="preserve"> </w:t>
      </w:r>
    </w:p>
    <w:p w:rsidR="00E47640" w:rsidRPr="00E47640" w:rsidRDefault="00E47640" w:rsidP="00E47640">
      <w:pPr>
        <w:spacing w:line="360" w:lineRule="auto"/>
        <w:jc w:val="center"/>
        <w:rPr>
          <w:rFonts w:asciiTheme="minorEastAsia" w:eastAsiaTheme="minorEastAsia" w:hAnsiTheme="minorEastAsia" w:cstheme="minorBidi"/>
          <w:sz w:val="28"/>
        </w:rPr>
      </w:pPr>
      <w:r w:rsidRPr="00E47640">
        <w:rPr>
          <w:rFonts w:asciiTheme="minorEastAsia" w:eastAsiaTheme="minorEastAsia" w:hAnsiTheme="minorEastAsia" w:cstheme="minorBidi" w:hint="eastAsia"/>
          <w:sz w:val="28"/>
        </w:rPr>
        <w:t xml:space="preserve">                  </w:t>
      </w:r>
    </w:p>
    <w:p w:rsidR="00E47640" w:rsidRPr="00E47640" w:rsidRDefault="00E47640" w:rsidP="00E47640">
      <w:pPr>
        <w:spacing w:line="360" w:lineRule="auto"/>
        <w:jc w:val="left"/>
        <w:rPr>
          <w:rFonts w:asciiTheme="minorEastAsia" w:eastAsiaTheme="minorEastAsia" w:hAnsiTheme="minorEastAsia" w:cstheme="minorBidi"/>
          <w:sz w:val="28"/>
          <w:szCs w:val="28"/>
        </w:rPr>
      </w:pPr>
      <w:r w:rsidRPr="00E47640">
        <w:rPr>
          <w:rFonts w:asciiTheme="minorEastAsia" w:eastAsiaTheme="minorEastAsia" w:hAnsiTheme="minorEastAsia" w:cstheme="minorBidi" w:hint="eastAsia"/>
          <w:sz w:val="28"/>
        </w:rPr>
        <w:t xml:space="preserve">     </w:t>
      </w:r>
      <w:r w:rsidRPr="00E47640">
        <w:rPr>
          <w:rFonts w:asciiTheme="minorEastAsia" w:eastAsiaTheme="minorEastAsia" w:hAnsiTheme="minorEastAsia" w:cstheme="minorBidi" w:hint="eastAsia"/>
          <w:sz w:val="28"/>
          <w:szCs w:val="28"/>
        </w:rPr>
        <w:t>本协议是被养护人</w:t>
      </w:r>
      <w:r w:rsidRPr="00E47640">
        <w:rPr>
          <w:rFonts w:asciiTheme="minorEastAsia" w:eastAsiaTheme="minorEastAsia" w:hAnsiTheme="minorEastAsia" w:cstheme="minorBidi" w:hint="eastAsia"/>
          <w:sz w:val="28"/>
          <w:szCs w:val="28"/>
          <w:u w:val="single"/>
        </w:rPr>
        <w:t xml:space="preserve"> </w:t>
      </w:r>
      <w:sdt>
        <w:sdtPr>
          <w:rPr>
            <w:rFonts w:asciiTheme="minorEastAsia" w:eastAsiaTheme="minorEastAsia" w:hAnsiTheme="minorEastAsia" w:cstheme="minorBidi" w:hint="eastAsia"/>
            <w:sz w:val="28"/>
            <w:szCs w:val="28"/>
            <w:u w:val="single"/>
          </w:rPr>
          <w:alias w:val="BName"/>
          <w:tag w:val="BName"/>
          <w:id w:val="-1947609573"/>
          <w:placeholder>
            <w:docPart w:val="6BB9AE4E1F324C77AAA5B67D83F18AF2"/>
          </w:placeholder>
          <w:showingPlcHdr/>
        </w:sdtPr>
        <w:sdtEndPr/>
        <w:sdtContent>
          <w:r w:rsidR="004B1F45">
            <w:rPr>
              <w:rFonts w:asciiTheme="minorEastAsia" w:eastAsiaTheme="minorEastAsia" w:hAnsiTheme="minorEastAsia" w:cstheme="minorBidi"/>
              <w:sz w:val="28"/>
              <w:szCs w:val="28"/>
              <w:u w:val="single"/>
            </w:rPr>
            <w:t>BName</w:t>
          </w:r>
        </w:sdtContent>
      </w:sdt>
      <w:r w:rsidRPr="00E47640">
        <w:rPr>
          <w:rFonts w:asciiTheme="minorEastAsia" w:eastAsiaTheme="minorEastAsia" w:hAnsiTheme="minorEastAsia" w:cstheme="minorBidi" w:hint="eastAsia"/>
          <w:sz w:val="28"/>
          <w:szCs w:val="28"/>
          <w:u w:val="single"/>
        </w:rPr>
        <w:t xml:space="preserve"> </w:t>
      </w:r>
      <w:r w:rsidR="00382A04">
        <w:rPr>
          <w:rFonts w:asciiTheme="minorEastAsia" w:eastAsiaTheme="minorEastAsia" w:hAnsiTheme="minorEastAsia" w:cstheme="minorBidi" w:hint="eastAsia"/>
          <w:sz w:val="28"/>
          <w:szCs w:val="28"/>
          <w:u w:val="single"/>
        </w:rPr>
        <w:t xml:space="preserve"> </w:t>
      </w:r>
      <w:r w:rsidR="00ED72FC">
        <w:rPr>
          <w:rFonts w:asciiTheme="minorEastAsia" w:eastAsiaTheme="minorEastAsia" w:hAnsiTheme="minorEastAsia" w:cstheme="minorBidi" w:hint="eastAsia"/>
          <w:sz w:val="28"/>
          <w:szCs w:val="28"/>
          <w:u w:val="single"/>
        </w:rPr>
        <w:t xml:space="preserve">     </w:t>
      </w:r>
      <w:r w:rsidR="00382A04">
        <w:rPr>
          <w:rFonts w:asciiTheme="minorEastAsia" w:eastAsiaTheme="minorEastAsia" w:hAnsiTheme="minorEastAsia" w:cstheme="minorBidi" w:hint="eastAsia"/>
          <w:sz w:val="28"/>
          <w:szCs w:val="28"/>
          <w:u w:val="single"/>
        </w:rPr>
        <w:t xml:space="preserve"> </w:t>
      </w:r>
      <w:r w:rsidRPr="00E47640">
        <w:rPr>
          <w:rFonts w:asciiTheme="minorEastAsia" w:eastAsiaTheme="minorEastAsia" w:hAnsiTheme="minorEastAsia" w:cstheme="minorBidi" w:hint="eastAsia"/>
          <w:sz w:val="28"/>
          <w:szCs w:val="28"/>
          <w:u w:val="single"/>
        </w:rPr>
        <w:t xml:space="preserve">  </w:t>
      </w:r>
      <w:r w:rsidRPr="00E47640">
        <w:rPr>
          <w:rFonts w:asciiTheme="minorEastAsia" w:eastAsiaTheme="minorEastAsia" w:hAnsiTheme="minorEastAsia" w:cstheme="minorBidi" w:hint="eastAsia"/>
          <w:sz w:val="28"/>
          <w:szCs w:val="28"/>
        </w:rPr>
        <w:t>《“椿萱茂”养老服务合同》(合同编号：</w:t>
      </w:r>
      <w:r>
        <w:rPr>
          <w:rFonts w:asciiTheme="minorEastAsia" w:eastAsiaTheme="minorEastAsia" w:hAnsiTheme="minorEastAsia" w:cstheme="minorBidi" w:hint="eastAsia"/>
          <w:sz w:val="28"/>
          <w:szCs w:val="28"/>
          <w:u w:val="single"/>
        </w:rPr>
        <w:t xml:space="preserve"> </w:t>
      </w:r>
      <w:sdt>
        <w:sdtPr>
          <w:rPr>
            <w:rFonts w:asciiTheme="minorEastAsia" w:eastAsiaTheme="minorEastAsia" w:hAnsiTheme="minorEastAsia" w:cstheme="minorBidi" w:hint="eastAsia"/>
            <w:sz w:val="28"/>
            <w:szCs w:val="28"/>
            <w:u w:val="single"/>
          </w:rPr>
          <w:alias w:val="ContractNo"/>
          <w:tag w:val="ContractNo"/>
          <w:id w:val="-1561014706"/>
          <w:placeholder>
            <w:docPart w:val="210F24E3C50A4502A3256A7EE95CC925"/>
          </w:placeholder>
          <w:showingPlcHdr/>
        </w:sdtPr>
        <w:sdtEndPr/>
        <w:sdtContent>
          <w:r w:rsidR="004B1F45">
            <w:rPr>
              <w:rFonts w:asciiTheme="minorEastAsia" w:eastAsiaTheme="minorEastAsia" w:hAnsiTheme="minorEastAsia" w:cstheme="minorBidi"/>
              <w:sz w:val="28"/>
              <w:szCs w:val="28"/>
              <w:u w:val="single"/>
            </w:rPr>
            <w:t>ContractNo</w:t>
          </w:r>
        </w:sdtContent>
      </w:sdt>
      <w:r w:rsidR="00ED72FC">
        <w:rPr>
          <w:rFonts w:asciiTheme="minorEastAsia" w:eastAsiaTheme="minorEastAsia" w:hAnsiTheme="minorEastAsia" w:cstheme="minorBidi" w:hint="eastAsia"/>
          <w:sz w:val="28"/>
          <w:szCs w:val="28"/>
          <w:u w:val="single"/>
        </w:rPr>
        <w:t xml:space="preserve">            </w:t>
      </w:r>
      <w:r>
        <w:rPr>
          <w:rFonts w:asciiTheme="minorEastAsia" w:eastAsiaTheme="minorEastAsia" w:hAnsiTheme="minorEastAsia" w:cstheme="minorBidi" w:hint="eastAsia"/>
          <w:sz w:val="28"/>
          <w:szCs w:val="28"/>
          <w:u w:val="single"/>
        </w:rPr>
        <w:t xml:space="preserve"> </w:t>
      </w:r>
      <w:r w:rsidRPr="00E47640">
        <w:rPr>
          <w:rFonts w:asciiTheme="minorEastAsia" w:eastAsiaTheme="minorEastAsia" w:hAnsiTheme="minorEastAsia" w:cstheme="minorBidi" w:hint="eastAsia"/>
          <w:sz w:val="28"/>
          <w:szCs w:val="28"/>
        </w:rPr>
        <w:t>)的补充协议；如本协议内容与《“椿萱茂”养老服务合同》不一致的，以本协议为准</w:t>
      </w:r>
      <w:r w:rsidR="00C274F8">
        <w:rPr>
          <w:rFonts w:asciiTheme="minorEastAsia" w:eastAsiaTheme="minorEastAsia" w:hAnsiTheme="minorEastAsia" w:cstheme="minorBidi" w:hint="eastAsia"/>
          <w:sz w:val="28"/>
          <w:szCs w:val="28"/>
        </w:rPr>
        <w:t>,</w:t>
      </w:r>
      <w:r w:rsidR="00C274F8" w:rsidRPr="00C274F8">
        <w:rPr>
          <w:rFonts w:hint="eastAsia"/>
        </w:rPr>
        <w:t xml:space="preserve"> </w:t>
      </w:r>
      <w:r w:rsidR="00C274F8" w:rsidRPr="00C274F8">
        <w:rPr>
          <w:rFonts w:asciiTheme="minorEastAsia" w:eastAsiaTheme="minorEastAsia" w:hAnsiTheme="minorEastAsia" w:cstheme="minorBidi" w:hint="eastAsia"/>
          <w:sz w:val="28"/>
          <w:szCs w:val="28"/>
        </w:rPr>
        <w:t>本协议未约定的，仍以《“椿萱茂”养老服务合同》为准</w:t>
      </w:r>
      <w:r w:rsidRPr="00E47640">
        <w:rPr>
          <w:rFonts w:asciiTheme="minorEastAsia" w:eastAsiaTheme="minorEastAsia" w:hAnsiTheme="minorEastAsia" w:cstheme="minorBidi" w:hint="eastAsia"/>
          <w:sz w:val="28"/>
          <w:szCs w:val="28"/>
        </w:rPr>
        <w:t>。</w:t>
      </w:r>
    </w:p>
    <w:p w:rsidR="00E47640" w:rsidRPr="00E47640" w:rsidRDefault="00E47640" w:rsidP="00E47640">
      <w:pPr>
        <w:spacing w:line="360" w:lineRule="auto"/>
        <w:rPr>
          <w:rFonts w:asciiTheme="minorEastAsia" w:eastAsiaTheme="minorEastAsia" w:hAnsiTheme="minorEastAsia" w:cstheme="minorBidi"/>
          <w:b/>
          <w:sz w:val="28"/>
          <w:szCs w:val="28"/>
        </w:rPr>
      </w:pPr>
      <w:r w:rsidRPr="00E47640">
        <w:rPr>
          <w:rFonts w:asciiTheme="minorEastAsia" w:eastAsiaTheme="minorEastAsia" w:hAnsiTheme="minorEastAsia" w:cstheme="minorBidi" w:hint="eastAsia"/>
          <w:b/>
          <w:sz w:val="28"/>
          <w:szCs w:val="28"/>
        </w:rPr>
        <w:t>鉴于：</w:t>
      </w:r>
    </w:p>
    <w:p w:rsidR="00E47640" w:rsidRPr="00E47640" w:rsidRDefault="00E47640" w:rsidP="00E47640">
      <w:pPr>
        <w:spacing w:line="360" w:lineRule="auto"/>
        <w:ind w:firstLineChars="200" w:firstLine="560"/>
        <w:jc w:val="left"/>
        <w:rPr>
          <w:rFonts w:asciiTheme="minorEastAsia" w:eastAsiaTheme="minorEastAsia" w:hAnsiTheme="minorEastAsia" w:cstheme="minorBidi"/>
          <w:sz w:val="28"/>
          <w:szCs w:val="28"/>
          <w:u w:val="single"/>
        </w:rPr>
      </w:pPr>
      <w:r w:rsidRPr="00E47640">
        <w:rPr>
          <w:rFonts w:asciiTheme="minorEastAsia" w:eastAsiaTheme="minorEastAsia" w:hAnsiTheme="minorEastAsia" w:cstheme="minorBidi" w:hint="eastAsia"/>
          <w:sz w:val="28"/>
          <w:szCs w:val="28"/>
        </w:rPr>
        <w:t>甲方、乙方、丙方、丁方已经于【</w:t>
      </w:r>
      <w:sdt>
        <w:sdtPr>
          <w:rPr>
            <w:rFonts w:asciiTheme="minorEastAsia" w:eastAsiaTheme="minorEastAsia" w:hAnsiTheme="minorEastAsia" w:cstheme="minorBidi" w:hint="eastAsia"/>
            <w:sz w:val="28"/>
            <w:szCs w:val="28"/>
          </w:rPr>
          <w:alias w:val="Year"/>
          <w:tag w:val="Year"/>
          <w:id w:val="1545563781"/>
          <w:placeholder>
            <w:docPart w:val="C28EDF40D4304105BF632603B254E749"/>
          </w:placeholder>
          <w:showingPlcHdr/>
        </w:sdtPr>
        <w:sdtEndPr/>
        <w:sdtContent>
          <w:r w:rsidR="004D784A">
            <w:rPr>
              <w:rFonts w:asciiTheme="minorEastAsia" w:eastAsiaTheme="minorEastAsia" w:hAnsiTheme="minorEastAsia" w:cstheme="minorBidi"/>
              <w:sz w:val="28"/>
              <w:szCs w:val="28"/>
            </w:rPr>
            <w:t>Year</w:t>
          </w:r>
        </w:sdtContent>
      </w:sdt>
      <w:r w:rsidRPr="00E47640">
        <w:rPr>
          <w:rFonts w:asciiTheme="minorEastAsia" w:eastAsiaTheme="minorEastAsia" w:hAnsiTheme="minorEastAsia" w:cstheme="minorBidi" w:hint="eastAsia"/>
          <w:sz w:val="28"/>
          <w:szCs w:val="28"/>
        </w:rPr>
        <w:t>】年【</w:t>
      </w:r>
      <w:sdt>
        <w:sdtPr>
          <w:rPr>
            <w:rFonts w:asciiTheme="minorEastAsia" w:eastAsiaTheme="minorEastAsia" w:hAnsiTheme="minorEastAsia" w:cstheme="minorBidi" w:hint="eastAsia"/>
            <w:sz w:val="28"/>
            <w:szCs w:val="28"/>
          </w:rPr>
          <w:alias w:val="Month"/>
          <w:tag w:val="Month"/>
          <w:id w:val="-2141102823"/>
          <w:placeholder>
            <w:docPart w:val="8BBA316033FE4227860A9E6B25F2E975"/>
          </w:placeholder>
          <w:showingPlcHdr/>
        </w:sdtPr>
        <w:sdtEndPr/>
        <w:sdtContent>
          <w:r w:rsidR="004D784A">
            <w:rPr>
              <w:rFonts w:asciiTheme="minorEastAsia" w:eastAsiaTheme="minorEastAsia" w:hAnsiTheme="minorEastAsia" w:cstheme="minorBidi"/>
              <w:sz w:val="28"/>
              <w:szCs w:val="28"/>
            </w:rPr>
            <w:t>Month</w:t>
          </w:r>
        </w:sdtContent>
      </w:sdt>
      <w:r w:rsidRPr="00E47640">
        <w:rPr>
          <w:rFonts w:asciiTheme="minorEastAsia" w:eastAsiaTheme="minorEastAsia" w:hAnsiTheme="minorEastAsia" w:cstheme="minorBidi" w:hint="eastAsia"/>
          <w:sz w:val="28"/>
          <w:szCs w:val="28"/>
        </w:rPr>
        <w:t>】月【</w:t>
      </w:r>
      <w:sdt>
        <w:sdtPr>
          <w:rPr>
            <w:rFonts w:asciiTheme="minorEastAsia" w:eastAsiaTheme="minorEastAsia" w:hAnsiTheme="minorEastAsia" w:cstheme="minorBidi" w:hint="eastAsia"/>
            <w:sz w:val="28"/>
            <w:szCs w:val="28"/>
          </w:rPr>
          <w:alias w:val="Day"/>
          <w:tag w:val="Day"/>
          <w:id w:val="-1930024247"/>
          <w:placeholder>
            <w:docPart w:val="6F477C8E209F4F88BE805703BA058921"/>
          </w:placeholder>
          <w:showingPlcHdr/>
        </w:sdtPr>
        <w:sdtEndPr/>
        <w:sdtContent>
          <w:r w:rsidR="007447A5">
            <w:rPr>
              <w:rFonts w:asciiTheme="minorEastAsia" w:eastAsiaTheme="minorEastAsia" w:hAnsiTheme="minorEastAsia" w:cstheme="minorBidi"/>
              <w:sz w:val="28"/>
              <w:szCs w:val="28"/>
            </w:rPr>
            <w:t>Day</w:t>
          </w:r>
        </w:sdtContent>
      </w:sdt>
      <w:r w:rsidRPr="00E47640">
        <w:rPr>
          <w:rFonts w:asciiTheme="minorEastAsia" w:eastAsiaTheme="minorEastAsia" w:hAnsiTheme="minorEastAsia" w:cstheme="minorBidi" w:hint="eastAsia"/>
          <w:sz w:val="28"/>
          <w:szCs w:val="28"/>
        </w:rPr>
        <w:t>】日于【</w:t>
      </w:r>
      <w:sdt>
        <w:sdtPr>
          <w:rPr>
            <w:rFonts w:asciiTheme="minorEastAsia" w:eastAsiaTheme="minorEastAsia" w:hAnsiTheme="minorEastAsia" w:cstheme="minorBidi" w:hint="eastAsia"/>
            <w:sz w:val="28"/>
            <w:szCs w:val="28"/>
          </w:rPr>
          <w:alias w:val="City"/>
          <w:tag w:val="City"/>
          <w:id w:val="1937938091"/>
          <w:placeholder>
            <w:docPart w:val="312D1AC8089E47369EAEDEE2777F5446"/>
          </w:placeholder>
          <w:showingPlcHdr/>
        </w:sdtPr>
        <w:sdtEndPr/>
        <w:sdtContent>
          <w:r w:rsidR="004E448D">
            <w:rPr>
              <w:rFonts w:asciiTheme="minorEastAsia" w:eastAsiaTheme="minorEastAsia" w:hAnsiTheme="minorEastAsia" w:cstheme="minorBidi"/>
              <w:sz w:val="28"/>
              <w:szCs w:val="28"/>
            </w:rPr>
            <w:t>City</w:t>
          </w:r>
        </w:sdtContent>
      </w:sdt>
      <w:r w:rsidRPr="00E47640">
        <w:rPr>
          <w:rFonts w:asciiTheme="minorEastAsia" w:eastAsiaTheme="minorEastAsia" w:hAnsiTheme="minorEastAsia" w:cstheme="minorBidi" w:hint="eastAsia"/>
          <w:sz w:val="28"/>
          <w:szCs w:val="28"/>
        </w:rPr>
        <w:t>】签署了编号：</w:t>
      </w:r>
      <w:r>
        <w:rPr>
          <w:rFonts w:asciiTheme="minorEastAsia" w:eastAsiaTheme="minorEastAsia" w:hAnsiTheme="minorEastAsia" w:cstheme="minorBidi" w:hint="eastAsia"/>
          <w:sz w:val="28"/>
          <w:szCs w:val="28"/>
          <w:u w:val="single"/>
        </w:rPr>
        <w:t xml:space="preserve"> </w:t>
      </w:r>
      <w:sdt>
        <w:sdtPr>
          <w:rPr>
            <w:rFonts w:asciiTheme="minorEastAsia" w:eastAsiaTheme="minorEastAsia" w:hAnsiTheme="minorEastAsia" w:cstheme="minorBidi" w:hint="eastAsia"/>
            <w:sz w:val="28"/>
            <w:szCs w:val="28"/>
            <w:u w:val="single"/>
          </w:rPr>
          <w:alias w:val="ContractNo"/>
          <w:tag w:val="ContractNo"/>
          <w:id w:val="826248952"/>
          <w:placeholder>
            <w:docPart w:val="F0DF5A83E8914071A83D4BC9898E0DA0"/>
          </w:placeholder>
          <w:showingPlcHdr/>
        </w:sdtPr>
        <w:sdtEndPr/>
        <w:sdtContent>
          <w:r w:rsidR="007447A5">
            <w:rPr>
              <w:rFonts w:asciiTheme="minorEastAsia" w:eastAsiaTheme="minorEastAsia" w:hAnsiTheme="minorEastAsia" w:cstheme="minorBidi"/>
              <w:sz w:val="28"/>
              <w:szCs w:val="28"/>
              <w:u w:val="single"/>
            </w:rPr>
            <w:t>ContractNo</w:t>
          </w:r>
        </w:sdtContent>
      </w:sdt>
      <w:r w:rsidR="00ED72FC">
        <w:rPr>
          <w:rFonts w:asciiTheme="minorEastAsia" w:eastAsiaTheme="minorEastAsia" w:hAnsiTheme="minorEastAsia" w:cstheme="minorBidi" w:hint="eastAsia"/>
          <w:sz w:val="28"/>
          <w:szCs w:val="28"/>
          <w:u w:val="single"/>
        </w:rPr>
        <w:t xml:space="preserve">              </w:t>
      </w:r>
      <w:r>
        <w:rPr>
          <w:rFonts w:asciiTheme="minorEastAsia" w:eastAsiaTheme="minorEastAsia" w:hAnsiTheme="minorEastAsia" w:cstheme="minorBidi" w:hint="eastAsia"/>
          <w:sz w:val="28"/>
          <w:szCs w:val="28"/>
          <w:u w:val="single"/>
        </w:rPr>
        <w:t xml:space="preserve"> </w:t>
      </w:r>
      <w:r w:rsidRPr="00E47640">
        <w:rPr>
          <w:rFonts w:asciiTheme="minorEastAsia" w:eastAsiaTheme="minorEastAsia" w:hAnsiTheme="minorEastAsia" w:cstheme="minorBidi" w:hint="eastAsia"/>
          <w:sz w:val="28"/>
          <w:szCs w:val="28"/>
        </w:rPr>
        <w:t>的《“椿萱茂”养老服务合同》</w:t>
      </w:r>
      <w:r w:rsidR="00ED72FC">
        <w:rPr>
          <w:rFonts w:asciiTheme="minorEastAsia" w:eastAsiaTheme="minorEastAsia" w:hAnsiTheme="minorEastAsia" w:cstheme="minorBidi" w:hint="eastAsia"/>
          <w:sz w:val="28"/>
          <w:szCs w:val="28"/>
        </w:rPr>
        <w:t>。</w:t>
      </w:r>
    </w:p>
    <w:p w:rsidR="004A4741" w:rsidRDefault="00E47640" w:rsidP="00E47640">
      <w:pPr>
        <w:rPr>
          <w:rFonts w:asciiTheme="minorEastAsia" w:eastAsiaTheme="minorEastAsia" w:hAnsiTheme="minorEastAsia" w:cstheme="minorBidi"/>
          <w:sz w:val="28"/>
          <w:szCs w:val="28"/>
        </w:rPr>
      </w:pPr>
      <w:r w:rsidRPr="00E47640">
        <w:rPr>
          <w:rFonts w:asciiTheme="minorEastAsia" w:eastAsiaTheme="minorEastAsia" w:hAnsiTheme="minorEastAsia" w:cstheme="minorBidi" w:hint="eastAsia"/>
          <w:sz w:val="28"/>
          <w:szCs w:val="28"/>
        </w:rPr>
        <w:t>现甲、乙、丙、丁四方经友好协商，在前述合同基础上，达成如下条款，共同遵守：</w:t>
      </w:r>
    </w:p>
    <w:p w:rsidR="00026E62" w:rsidRPr="00DD34E5" w:rsidRDefault="00026E62" w:rsidP="00E47640">
      <w:pPr>
        <w:rPr>
          <w:rFonts w:asciiTheme="minorEastAsia" w:eastAsiaTheme="minorEastAsia" w:hAnsiTheme="minorEastAsia" w:cstheme="minorBidi"/>
          <w:sz w:val="28"/>
          <w:szCs w:val="28"/>
        </w:rPr>
      </w:pPr>
    </w:p>
    <w:p w:rsidR="00D533FC" w:rsidRPr="00D533FC" w:rsidRDefault="004A4741" w:rsidP="00D533FC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b/>
          <w:sz w:val="28"/>
        </w:rPr>
      </w:pPr>
      <w:r w:rsidRPr="009B2AA5">
        <w:rPr>
          <w:rFonts w:asciiTheme="minorEastAsia" w:hAnsiTheme="minorEastAsia" w:hint="eastAsia"/>
          <w:b/>
          <w:sz w:val="28"/>
        </w:rPr>
        <w:t>收费变更内容</w:t>
      </w:r>
    </w:p>
    <w:p w:rsidR="00D533FC" w:rsidRPr="002044EB" w:rsidRDefault="00220A12" w:rsidP="002044EB">
      <w:pPr>
        <w:spacing w:line="360" w:lineRule="auto"/>
        <w:ind w:left="284"/>
        <w:jc w:val="left"/>
        <w:rPr>
          <w:rFonts w:asciiTheme="minorEastAsia" w:hAnsiTheme="minorEastAsia"/>
          <w:sz w:val="28"/>
        </w:rPr>
      </w:pPr>
      <w:bookmarkStart w:id="2" w:name="OLE_LINK3"/>
      <w:bookmarkStart w:id="3" w:name="OLE_LINK4"/>
      <w:r>
        <w:rPr>
          <w:rFonts w:asciiTheme="minorEastAsia" w:hAnsiTheme="minorEastAsia" w:hint="eastAsia"/>
          <w:sz w:val="28"/>
          <w:szCs w:val="28"/>
        </w:rPr>
        <w:t>自</w:t>
      </w:r>
      <w:r w:rsidR="0093716C">
        <w:rPr>
          <w:rFonts w:asciiTheme="minorEastAsia" w:hAnsiTheme="minorEastAsia"/>
          <w:sz w:val="28"/>
          <w:szCs w:val="28"/>
        </w:rPr>
        <w:t xml:space="preserve"> </w:t>
      </w:r>
      <w:sdt>
        <w:sdtPr>
          <w:rPr>
            <w:rFonts w:asciiTheme="minorEastAsia" w:hAnsiTheme="minorEastAsia" w:hint="eastAsia"/>
            <w:sz w:val="28"/>
            <w:szCs w:val="28"/>
          </w:rPr>
          <w:alias w:val="ChangeDate"/>
          <w:tag w:val="ChangeDate"/>
          <w:id w:val="-1549835760"/>
          <w:placeholder>
            <w:docPart w:val="AF7A053009414D819E1C35FF4BE29735"/>
          </w:placeholder>
          <w:showingPlcHdr/>
        </w:sdtPr>
        <w:sdtEndPr/>
        <w:sdtContent>
          <w:r w:rsidRPr="00B9041B">
            <w:rPr>
              <w:rFonts w:asciiTheme="minorEastAsia" w:hAnsiTheme="minorEastAsia"/>
              <w:sz w:val="28"/>
              <w:szCs w:val="28"/>
              <w:u w:val="single"/>
            </w:rPr>
            <w:t>ChangeDate</w:t>
          </w:r>
        </w:sdtContent>
      </w:sdt>
      <w:bookmarkEnd w:id="2"/>
      <w:bookmarkEnd w:id="3"/>
      <w:r w:rsidR="00ED72FC">
        <w:rPr>
          <w:rFonts w:asciiTheme="minorEastAsia" w:hAnsiTheme="minorEastAsia" w:hint="eastAsia"/>
          <w:sz w:val="28"/>
          <w:szCs w:val="28"/>
        </w:rPr>
        <w:t xml:space="preserve">  </w:t>
      </w:r>
      <w:r w:rsidR="00EB316F">
        <w:rPr>
          <w:rFonts w:asciiTheme="minorEastAsia" w:hAnsiTheme="minorEastAsia" w:hint="eastAsia"/>
          <w:sz w:val="28"/>
          <w:szCs w:val="28"/>
        </w:rPr>
        <w:t>至</w:t>
      </w:r>
      <w:r w:rsidR="00ED72FC">
        <w:rPr>
          <w:rFonts w:asciiTheme="minorEastAsia" w:hAnsiTheme="minorEastAsia" w:hint="eastAsia"/>
          <w:sz w:val="28"/>
          <w:szCs w:val="28"/>
        </w:rPr>
        <w:t xml:space="preserve"> </w:t>
      </w:r>
      <w:bookmarkStart w:id="4" w:name="OLE_LINK5"/>
      <w:bookmarkStart w:id="5" w:name="OLE_LINK6"/>
      <w:sdt>
        <w:sdtPr>
          <w:rPr>
            <w:rFonts w:asciiTheme="minorEastAsia" w:hAnsiTheme="minorEastAsia" w:hint="eastAsia"/>
            <w:sz w:val="28"/>
            <w:szCs w:val="28"/>
          </w:rPr>
          <w:alias w:val="ChangeEndDate"/>
          <w:tag w:val="ChangeEndDate"/>
          <w:id w:val="-937760935"/>
          <w:placeholder>
            <w:docPart w:val="2D4E9E475D68418797EEC8B9D1EA7BF3"/>
          </w:placeholder>
          <w:showingPlcHdr/>
        </w:sdtPr>
        <w:sdtEndPr/>
        <w:sdtContent>
          <w:r w:rsidR="00FC5E8A" w:rsidRPr="00B9041B">
            <w:rPr>
              <w:rFonts w:asciiTheme="minorEastAsia" w:hAnsiTheme="minorEastAsia"/>
              <w:sz w:val="28"/>
              <w:szCs w:val="28"/>
              <w:u w:val="single"/>
            </w:rPr>
            <w:t>ChangeEndDate</w:t>
          </w:r>
        </w:sdtContent>
      </w:sdt>
      <w:bookmarkEnd w:id="4"/>
      <w:bookmarkEnd w:id="5"/>
      <w:r w:rsidR="00ED72FC">
        <w:rPr>
          <w:rFonts w:asciiTheme="minorEastAsia" w:hAnsiTheme="minorEastAsia" w:hint="eastAsia"/>
          <w:sz w:val="28"/>
          <w:szCs w:val="28"/>
        </w:rPr>
        <w:t xml:space="preserve">  </w:t>
      </w:r>
      <w:r w:rsidR="00D533FC" w:rsidRPr="002044EB">
        <w:rPr>
          <w:rFonts w:asciiTheme="minorEastAsia" w:hAnsiTheme="minorEastAsia" w:hint="eastAsia"/>
          <w:sz w:val="28"/>
          <w:szCs w:val="28"/>
        </w:rPr>
        <w:t>，</w:t>
      </w:r>
      <w:r w:rsidR="000D1188">
        <w:rPr>
          <w:rFonts w:asciiTheme="minorEastAsia" w:hAnsiTheme="minorEastAsia" w:hint="eastAsia"/>
          <w:sz w:val="28"/>
          <w:szCs w:val="28"/>
        </w:rPr>
        <w:t>因</w:t>
      </w:r>
      <w:bookmarkStart w:id="6" w:name="OLE_LINK9"/>
      <w:bookmarkStart w:id="7" w:name="OLE_LINK10"/>
      <w:r w:rsidR="00172251">
        <w:rPr>
          <w:rFonts w:asciiTheme="minorEastAsia" w:hAnsiTheme="minorEastAsia"/>
          <w:sz w:val="28"/>
          <w:szCs w:val="28"/>
        </w:rPr>
        <w:t xml:space="preserve"> </w:t>
      </w:r>
      <w:bookmarkStart w:id="8" w:name="_GoBack"/>
      <w:bookmarkEnd w:id="8"/>
      <w:sdt>
        <w:sdtPr>
          <w:rPr>
            <w:rFonts w:asciiTheme="minorEastAsia" w:hAnsiTheme="minorEastAsia"/>
            <w:sz w:val="28"/>
            <w:szCs w:val="28"/>
            <w:u w:val="single"/>
          </w:rPr>
          <w:alias w:val="Description"/>
          <w:tag w:val="Description"/>
          <w:id w:val="61601267"/>
          <w:placeholder>
            <w:docPart w:val="880D7B5187654D808E19E0AE60E6BFAC"/>
          </w:placeholder>
          <w:showingPlcHdr/>
        </w:sdtPr>
        <w:sdtEndPr/>
        <w:sdtContent>
          <w:r w:rsidR="000D1188" w:rsidRPr="007108AB">
            <w:rPr>
              <w:rFonts w:asciiTheme="minorEastAsia" w:hAnsiTheme="minorEastAsia"/>
              <w:sz w:val="28"/>
              <w:szCs w:val="28"/>
              <w:u w:val="single"/>
            </w:rPr>
            <w:t>Description</w:t>
          </w:r>
        </w:sdtContent>
      </w:sdt>
      <w:bookmarkEnd w:id="6"/>
      <w:bookmarkEnd w:id="7"/>
      <w:r w:rsidR="00A334C3">
        <w:rPr>
          <w:rFonts w:asciiTheme="minorEastAsia" w:hAnsiTheme="minorEastAsia" w:hint="eastAsia"/>
          <w:sz w:val="28"/>
          <w:szCs w:val="28"/>
        </w:rPr>
        <w:t>，</w:t>
      </w:r>
      <w:r w:rsidR="00ED72FC">
        <w:rPr>
          <w:rFonts w:asciiTheme="minorEastAsia" w:hAnsiTheme="minorEastAsia" w:hint="eastAsia"/>
          <w:sz w:val="28"/>
          <w:szCs w:val="28"/>
        </w:rPr>
        <w:t>每月</w:t>
      </w:r>
      <w:bookmarkStart w:id="9" w:name="OLE_LINK7"/>
      <w:bookmarkStart w:id="10" w:name="OLE_LINK8"/>
      <w:bookmarkStart w:id="11" w:name="OLE_LINK11"/>
      <w:bookmarkStart w:id="12" w:name="OLE_LINK12"/>
      <w:sdt>
        <w:sdtPr>
          <w:rPr>
            <w:rFonts w:asciiTheme="minorEastAsia" w:hAnsiTheme="minorEastAsia" w:hint="eastAsia"/>
            <w:sz w:val="28"/>
            <w:szCs w:val="28"/>
          </w:rPr>
          <w:alias w:val="Type"/>
          <w:tag w:val="Type"/>
          <w:id w:val="-811409083"/>
          <w:placeholder>
            <w:docPart w:val="B955399E222348E48182859B0E9FDC78"/>
          </w:placeholder>
          <w:showingPlcHdr/>
        </w:sdtPr>
        <w:sdtEndPr/>
        <w:sdtContent>
          <w:r w:rsidR="00A334C3" w:rsidRPr="007108AB">
            <w:rPr>
              <w:rFonts w:asciiTheme="minorEastAsia" w:hAnsiTheme="minorEastAsia"/>
              <w:sz w:val="28"/>
              <w:szCs w:val="28"/>
              <w:u w:val="single"/>
            </w:rPr>
            <w:t>Type</w:t>
          </w:r>
        </w:sdtContent>
      </w:sdt>
      <w:bookmarkEnd w:id="11"/>
      <w:bookmarkEnd w:id="12"/>
      <w:r w:rsidR="00E3602E">
        <w:rPr>
          <w:rFonts w:asciiTheme="minorEastAsia" w:hAnsiTheme="minorEastAsia" w:hint="eastAsia"/>
          <w:sz w:val="28"/>
          <w:szCs w:val="28"/>
        </w:rPr>
        <w:t>人民币</w:t>
      </w:r>
      <w:r w:rsidR="00EF3E8A" w:rsidRPr="00EF3E8A">
        <w:rPr>
          <w:rFonts w:asciiTheme="minorEastAsia" w:hAnsiTheme="minorEastAsia"/>
          <w:sz w:val="28"/>
          <w:szCs w:val="28"/>
          <w:u w:val="single"/>
        </w:rPr>
        <w:t xml:space="preserve"> </w:t>
      </w:r>
      <w:sdt>
        <w:sdtPr>
          <w:rPr>
            <w:rFonts w:asciiTheme="minorEastAsia" w:hAnsiTheme="minorEastAsia" w:hint="eastAsia"/>
            <w:sz w:val="28"/>
            <w:szCs w:val="28"/>
          </w:rPr>
          <w:alias w:val="ChangeLimit"/>
          <w:tag w:val="ChangeLimit"/>
          <w:id w:val="-332068940"/>
          <w:placeholder>
            <w:docPart w:val="35B4AD092602450D8EC4ED47028A44B7"/>
          </w:placeholder>
          <w:showingPlcHdr/>
        </w:sdtPr>
        <w:sdtEndPr/>
        <w:sdtContent>
          <w:r w:rsidR="0037189A" w:rsidRPr="004E67EE">
            <w:rPr>
              <w:rFonts w:asciiTheme="minorEastAsia" w:hAnsiTheme="minorEastAsia"/>
              <w:sz w:val="28"/>
              <w:szCs w:val="28"/>
              <w:u w:val="single"/>
            </w:rPr>
            <w:t>ChangeLimit</w:t>
          </w:r>
        </w:sdtContent>
      </w:sdt>
      <w:bookmarkEnd w:id="9"/>
      <w:bookmarkEnd w:id="10"/>
      <w:r w:rsidR="00497298">
        <w:rPr>
          <w:rFonts w:asciiTheme="minorEastAsia" w:hAnsiTheme="minorEastAsia" w:hint="eastAsia"/>
          <w:sz w:val="28"/>
          <w:szCs w:val="28"/>
        </w:rPr>
        <w:t>。</w:t>
      </w:r>
      <w:r w:rsidR="00D533FC" w:rsidRPr="002044EB">
        <w:rPr>
          <w:rFonts w:asciiTheme="minorEastAsia" w:hAnsiTheme="minorEastAsia" w:hint="eastAsia"/>
          <w:sz w:val="28"/>
          <w:szCs w:val="28"/>
        </w:rPr>
        <w:t>若乙方</w:t>
      </w:r>
      <w:r w:rsidR="00785E4E" w:rsidRPr="002044EB">
        <w:rPr>
          <w:rFonts w:asciiTheme="minorEastAsia" w:hAnsiTheme="minorEastAsia" w:hint="eastAsia"/>
          <w:sz w:val="28"/>
          <w:szCs w:val="28"/>
        </w:rPr>
        <w:t>提前退住</w:t>
      </w:r>
      <w:r w:rsidR="00D533FC" w:rsidRPr="002044EB">
        <w:rPr>
          <w:rFonts w:asciiTheme="minorEastAsia" w:hAnsiTheme="minorEastAsia" w:hint="eastAsia"/>
          <w:sz w:val="28"/>
          <w:szCs w:val="28"/>
        </w:rPr>
        <w:t>，则不享受</w:t>
      </w:r>
      <w:r w:rsidR="00D56E62">
        <w:rPr>
          <w:rFonts w:asciiTheme="minorEastAsia" w:hAnsiTheme="minorEastAsia" w:hint="eastAsia"/>
          <w:sz w:val="28"/>
          <w:szCs w:val="28"/>
        </w:rPr>
        <w:t>减免</w:t>
      </w:r>
      <w:r w:rsidR="00D533FC" w:rsidRPr="002044EB">
        <w:rPr>
          <w:rFonts w:asciiTheme="minorEastAsia" w:hAnsiTheme="minorEastAsia" w:hint="eastAsia"/>
          <w:sz w:val="28"/>
          <w:szCs w:val="28"/>
        </w:rPr>
        <w:t>优惠，</w:t>
      </w:r>
      <w:r w:rsidR="007E2132" w:rsidRPr="002044EB">
        <w:rPr>
          <w:rFonts w:asciiTheme="minorEastAsia" w:hAnsiTheme="minorEastAsia" w:hint="eastAsia"/>
          <w:sz w:val="28"/>
          <w:szCs w:val="28"/>
        </w:rPr>
        <w:t>双方应按《“椿萱茂”养老服务合同》起始之日起至乙方按照《“椿萱茂”养老服务合同》的约定将公寓以良好状态返还给甲方之日的实际天数，乙方以</w:t>
      </w:r>
      <w:r w:rsidR="00785E4E" w:rsidRPr="002044EB">
        <w:rPr>
          <w:rFonts w:asciiTheme="minorEastAsia" w:hAnsiTheme="minorEastAsia" w:hint="eastAsia"/>
          <w:sz w:val="28"/>
          <w:szCs w:val="28"/>
        </w:rPr>
        <w:t>《“椿萱茂”养老服务合同》</w:t>
      </w:r>
      <w:r w:rsidR="007E2132" w:rsidRPr="002044EB">
        <w:rPr>
          <w:rFonts w:asciiTheme="minorEastAsia" w:hAnsiTheme="minorEastAsia" w:hint="eastAsia"/>
          <w:sz w:val="28"/>
          <w:szCs w:val="28"/>
        </w:rPr>
        <w:t>约定的月费标准结算月费及其他费用</w:t>
      </w:r>
    </w:p>
    <w:p w:rsidR="00697342" w:rsidRPr="00D533FC" w:rsidRDefault="00697342" w:rsidP="00697342">
      <w:pPr>
        <w:pStyle w:val="ListParagraph"/>
        <w:spacing w:line="360" w:lineRule="auto"/>
        <w:ind w:left="426" w:firstLineChars="0" w:firstLine="0"/>
        <w:jc w:val="left"/>
        <w:rPr>
          <w:rFonts w:asciiTheme="minorEastAsia" w:hAnsiTheme="minorEastAsia"/>
          <w:sz w:val="28"/>
        </w:rPr>
      </w:pPr>
    </w:p>
    <w:p w:rsidR="001A7030" w:rsidRPr="00026E62" w:rsidRDefault="001A7030" w:rsidP="001A7030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b/>
          <w:sz w:val="28"/>
        </w:rPr>
      </w:pPr>
      <w:r w:rsidRPr="00026E62">
        <w:rPr>
          <w:rFonts w:asciiTheme="minorEastAsia" w:hAnsiTheme="minorEastAsia" w:hint="eastAsia"/>
          <w:b/>
          <w:sz w:val="28"/>
        </w:rPr>
        <w:t>协议生效</w:t>
      </w:r>
    </w:p>
    <w:p w:rsidR="00E47640" w:rsidRPr="00E47640" w:rsidRDefault="00E47640" w:rsidP="00E47640">
      <w:pPr>
        <w:spacing w:line="360" w:lineRule="auto"/>
        <w:ind w:firstLineChars="200" w:firstLine="560"/>
        <w:rPr>
          <w:rFonts w:ascii="宋体" w:eastAsiaTheme="minorEastAsia" w:hAnsi="宋体" w:cstheme="minorBidi"/>
          <w:sz w:val="28"/>
          <w:szCs w:val="28"/>
        </w:rPr>
      </w:pPr>
      <w:r w:rsidRPr="00E47640">
        <w:rPr>
          <w:rFonts w:ascii="宋体" w:eastAsiaTheme="minorEastAsia" w:hAnsi="宋体" w:cstheme="minorBidi" w:hint="eastAsia"/>
          <w:sz w:val="28"/>
          <w:szCs w:val="28"/>
        </w:rPr>
        <w:t>本《养老服务补充协议》一式四份，甲、乙、丙、丁四方各执一份，效力相等，自各方签字（自然人）或盖章（非自然人）之日生效。</w:t>
      </w:r>
    </w:p>
    <w:p w:rsidR="00E47640" w:rsidRPr="00E47640" w:rsidRDefault="00E47640" w:rsidP="00E47640">
      <w:pPr>
        <w:spacing w:afterLines="50" w:after="156" w:line="360" w:lineRule="auto"/>
        <w:ind w:firstLineChars="150" w:firstLine="420"/>
        <w:rPr>
          <w:rFonts w:asciiTheme="minorEastAsia" w:eastAsiaTheme="minorEastAsia" w:hAnsiTheme="minorEastAsia" w:cstheme="minorBidi"/>
          <w:color w:val="000000"/>
          <w:sz w:val="28"/>
        </w:rPr>
      </w:pPr>
    </w:p>
    <w:p w:rsidR="00E47640" w:rsidRPr="00E47640" w:rsidRDefault="00E47640" w:rsidP="00E47640">
      <w:pPr>
        <w:spacing w:line="360" w:lineRule="auto"/>
        <w:ind w:firstLineChars="150" w:firstLine="420"/>
        <w:rPr>
          <w:rFonts w:asciiTheme="minorEastAsia" w:eastAsiaTheme="minorEastAsia" w:hAnsiTheme="minorEastAsia" w:cs="宋体"/>
          <w:kern w:val="0"/>
          <w:sz w:val="28"/>
        </w:rPr>
      </w:pPr>
      <w:r w:rsidRPr="00E47640">
        <w:rPr>
          <w:rFonts w:asciiTheme="minorEastAsia" w:eastAsiaTheme="minorEastAsia" w:hAnsiTheme="minorEastAsia" w:cstheme="minorBidi" w:hint="eastAsia"/>
          <w:color w:val="000000"/>
          <w:sz w:val="28"/>
        </w:rPr>
        <w:t xml:space="preserve">甲方确认：                          　　　　　　　　</w:t>
      </w:r>
      <w:r w:rsidRPr="00E47640">
        <w:rPr>
          <w:rFonts w:asciiTheme="minorEastAsia" w:eastAsiaTheme="minorEastAsia" w:hAnsiTheme="minorEastAsia" w:cs="宋体" w:hint="eastAsia"/>
          <w:kern w:val="0"/>
          <w:sz w:val="28"/>
        </w:rPr>
        <w:t>日期：</w:t>
      </w:r>
    </w:p>
    <w:p w:rsidR="00E47640" w:rsidRPr="00E47640" w:rsidRDefault="00E47640" w:rsidP="00E47640">
      <w:pPr>
        <w:spacing w:line="360" w:lineRule="auto"/>
        <w:ind w:firstLineChars="150" w:firstLine="420"/>
        <w:rPr>
          <w:rFonts w:asciiTheme="minorEastAsia" w:eastAsiaTheme="minorEastAsia" w:hAnsiTheme="minorEastAsia" w:cs="宋体"/>
          <w:kern w:val="0"/>
          <w:sz w:val="28"/>
        </w:rPr>
      </w:pPr>
      <w:r w:rsidRPr="00E47640">
        <w:rPr>
          <w:rFonts w:asciiTheme="minorEastAsia" w:eastAsiaTheme="minorEastAsia" w:hAnsiTheme="minorEastAsia" w:cs="宋体" w:hint="eastAsia"/>
          <w:kern w:val="0"/>
          <w:sz w:val="28"/>
        </w:rPr>
        <w:t>法定代表人或委托代理人签字：                        日期：</w:t>
      </w:r>
    </w:p>
    <w:p w:rsidR="00E47640" w:rsidRPr="00E47640" w:rsidRDefault="00E47640" w:rsidP="00E47640">
      <w:pPr>
        <w:spacing w:line="360" w:lineRule="auto"/>
        <w:ind w:firstLineChars="150" w:firstLine="420"/>
        <w:rPr>
          <w:rFonts w:asciiTheme="minorEastAsia" w:eastAsiaTheme="minorEastAsia" w:hAnsiTheme="minorEastAsia" w:cs="宋体"/>
          <w:kern w:val="0"/>
          <w:sz w:val="28"/>
        </w:rPr>
      </w:pPr>
    </w:p>
    <w:p w:rsidR="00E47640" w:rsidRPr="00E47640" w:rsidRDefault="00E47640" w:rsidP="00E47640">
      <w:pPr>
        <w:spacing w:line="360" w:lineRule="auto"/>
        <w:ind w:firstLineChars="150" w:firstLine="420"/>
        <w:rPr>
          <w:rFonts w:asciiTheme="minorEastAsia" w:eastAsiaTheme="minorEastAsia" w:hAnsiTheme="minorEastAsia" w:cs="宋体"/>
          <w:kern w:val="0"/>
          <w:sz w:val="28"/>
        </w:rPr>
      </w:pPr>
      <w:r w:rsidRPr="00E47640">
        <w:rPr>
          <w:rFonts w:asciiTheme="minorEastAsia" w:eastAsiaTheme="minorEastAsia" w:hAnsiTheme="minorEastAsia" w:cs="宋体" w:hint="eastAsia"/>
          <w:kern w:val="0"/>
          <w:sz w:val="28"/>
        </w:rPr>
        <w:t>乙方（签字或者按手印）确认：                        日期：</w:t>
      </w:r>
    </w:p>
    <w:p w:rsidR="00E47640" w:rsidRPr="00E47640" w:rsidRDefault="00E47640" w:rsidP="00E47640">
      <w:pPr>
        <w:spacing w:line="360" w:lineRule="auto"/>
        <w:ind w:firstLineChars="150" w:firstLine="420"/>
        <w:rPr>
          <w:rFonts w:asciiTheme="minorEastAsia" w:eastAsiaTheme="minorEastAsia" w:hAnsiTheme="minorEastAsia" w:cs="宋体"/>
          <w:kern w:val="0"/>
          <w:sz w:val="28"/>
        </w:rPr>
      </w:pPr>
    </w:p>
    <w:p w:rsidR="00E47640" w:rsidRPr="00E47640" w:rsidRDefault="00E47640" w:rsidP="00E47640">
      <w:pPr>
        <w:spacing w:line="360" w:lineRule="auto"/>
        <w:ind w:firstLineChars="150" w:firstLine="420"/>
        <w:rPr>
          <w:rFonts w:asciiTheme="minorEastAsia" w:eastAsiaTheme="minorEastAsia" w:hAnsiTheme="minorEastAsia" w:cstheme="minorBidi"/>
          <w:color w:val="000000"/>
          <w:sz w:val="28"/>
        </w:rPr>
      </w:pPr>
      <w:r w:rsidRPr="00E47640">
        <w:rPr>
          <w:rFonts w:asciiTheme="minorEastAsia" w:eastAsiaTheme="minorEastAsia" w:hAnsiTheme="minorEastAsia" w:cstheme="minorBidi" w:hint="eastAsia"/>
          <w:color w:val="000000"/>
          <w:sz w:val="28"/>
        </w:rPr>
        <w:t>丙方（签字/盖章）确认：</w:t>
      </w:r>
    </w:p>
    <w:p w:rsidR="00E47640" w:rsidRPr="00E47640" w:rsidRDefault="00E47640" w:rsidP="00E47640">
      <w:pPr>
        <w:spacing w:line="360" w:lineRule="auto"/>
        <w:ind w:firstLineChars="150" w:firstLine="420"/>
        <w:rPr>
          <w:rFonts w:asciiTheme="minorEastAsia" w:eastAsiaTheme="minorEastAsia" w:hAnsiTheme="minorEastAsia" w:cstheme="minorBidi"/>
          <w:color w:val="000000"/>
          <w:sz w:val="28"/>
        </w:rPr>
      </w:pPr>
      <w:r w:rsidRPr="00E47640">
        <w:rPr>
          <w:rFonts w:asciiTheme="minorEastAsia" w:eastAsiaTheme="minorEastAsia" w:hAnsiTheme="minorEastAsia" w:cstheme="minorBidi" w:hint="eastAsia"/>
          <w:color w:val="000000"/>
          <w:sz w:val="28"/>
        </w:rPr>
        <w:t>（签字或者按手印、丙方为未非自然人时加盖公章）：     日期：</w:t>
      </w:r>
    </w:p>
    <w:p w:rsidR="00E47640" w:rsidRPr="00E47640" w:rsidRDefault="00E47640" w:rsidP="00E47640">
      <w:pPr>
        <w:spacing w:line="360" w:lineRule="auto"/>
        <w:ind w:firstLineChars="150" w:firstLine="420"/>
        <w:rPr>
          <w:rFonts w:asciiTheme="minorEastAsia" w:eastAsiaTheme="minorEastAsia" w:hAnsiTheme="minorEastAsia" w:cs="宋体"/>
          <w:kern w:val="0"/>
          <w:sz w:val="28"/>
        </w:rPr>
      </w:pPr>
    </w:p>
    <w:p w:rsidR="00E47640" w:rsidRPr="00E47640" w:rsidRDefault="00E47640" w:rsidP="00E47640">
      <w:pPr>
        <w:spacing w:line="360" w:lineRule="auto"/>
        <w:ind w:firstLineChars="150" w:firstLine="420"/>
        <w:rPr>
          <w:rFonts w:asciiTheme="minorEastAsia" w:eastAsiaTheme="minorEastAsia" w:hAnsiTheme="minorEastAsia" w:cstheme="minorBidi"/>
          <w:color w:val="000000"/>
          <w:sz w:val="28"/>
        </w:rPr>
      </w:pPr>
      <w:r w:rsidRPr="00E47640">
        <w:rPr>
          <w:rFonts w:asciiTheme="minorEastAsia" w:eastAsiaTheme="minorEastAsia" w:hAnsiTheme="minorEastAsia" w:cstheme="minorBidi" w:hint="eastAsia"/>
          <w:color w:val="000000"/>
          <w:sz w:val="28"/>
        </w:rPr>
        <w:t>丁方（签字/盖章）确认：</w:t>
      </w:r>
    </w:p>
    <w:p w:rsidR="0071383C" w:rsidRPr="00455515" w:rsidRDefault="00E47640" w:rsidP="00652366">
      <w:pPr>
        <w:ind w:right="-2" w:firstLine="420"/>
        <w:rPr>
          <w:rFonts w:asciiTheme="minorEastAsia" w:eastAsiaTheme="minorEastAsia" w:hAnsiTheme="minorEastAsia"/>
          <w:sz w:val="28"/>
          <w:szCs w:val="28"/>
        </w:rPr>
      </w:pPr>
      <w:r w:rsidRPr="00E47640">
        <w:rPr>
          <w:rFonts w:asciiTheme="minorEastAsia" w:eastAsiaTheme="minorEastAsia" w:hAnsiTheme="minorEastAsia" w:cstheme="minorBidi" w:hint="eastAsia"/>
          <w:color w:val="000000"/>
          <w:sz w:val="28"/>
        </w:rPr>
        <w:t>（签字或者按手印、</w:t>
      </w:r>
      <w:r w:rsidR="007E2132" w:rsidRPr="00E47640">
        <w:rPr>
          <w:rFonts w:asciiTheme="minorEastAsia" w:eastAsiaTheme="minorEastAsia" w:hAnsiTheme="minorEastAsia" w:cstheme="minorBidi" w:hint="eastAsia"/>
          <w:color w:val="000000"/>
          <w:sz w:val="28"/>
        </w:rPr>
        <w:t>丁</w:t>
      </w:r>
      <w:r w:rsidRPr="00E47640">
        <w:rPr>
          <w:rFonts w:asciiTheme="minorEastAsia" w:eastAsiaTheme="minorEastAsia" w:hAnsiTheme="minorEastAsia" w:cstheme="minorBidi" w:hint="eastAsia"/>
          <w:color w:val="000000"/>
          <w:sz w:val="28"/>
        </w:rPr>
        <w:t>方为未非自然人时加盖公章）：     日期：</w:t>
      </w:r>
    </w:p>
    <w:sectPr w:rsidR="0071383C" w:rsidRPr="00455515" w:rsidSect="00E70971">
      <w:headerReference w:type="default" r:id="rId10"/>
      <w:footerReference w:type="default" r:id="rId11"/>
      <w:type w:val="continuous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50E" w:rsidRDefault="0039550E" w:rsidP="00546306">
      <w:r>
        <w:separator/>
      </w:r>
    </w:p>
  </w:endnote>
  <w:endnote w:type="continuationSeparator" w:id="0">
    <w:p w:rsidR="0039550E" w:rsidRDefault="0039550E" w:rsidP="0054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Songti-SC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ongti SC Regular">
    <w:charset w:val="50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801" w:rsidRDefault="006666A9" w:rsidP="00AF0EDB">
    <w:pPr>
      <w:pStyle w:val="Footer"/>
      <w:spacing w:line="360" w:lineRule="auto"/>
      <w:ind w:leftChars="-135" w:left="-283" w:rightChars="-136" w:right="-286"/>
      <w:rPr>
        <w:rFonts w:asciiTheme="majorEastAsia" w:eastAsiaTheme="majorEastAsia" w:hAnsiTheme="majorEastAsia" w:cs="Songti SC Regular"/>
        <w:kern w:val="0"/>
      </w:rPr>
    </w:pPr>
    <w:r>
      <w:rPr>
        <w:rFonts w:ascii="黑体" w:eastAsia="黑体" w:hAnsi="黑体" w:cs="STSongti-SC-Regular" w:hint="eastAsia"/>
        <w:kern w:val="0"/>
        <w:u w:val="single"/>
      </w:rPr>
      <w:t xml:space="preserve">                                                                                                          </w:t>
    </w:r>
    <w:r w:rsidR="00AF0EDB">
      <w:rPr>
        <w:rFonts w:ascii="黑体" w:eastAsia="黑体" w:hAnsi="黑体" w:cs="STSongti-SC-Regular" w:hint="eastAsia"/>
        <w:kern w:val="0"/>
        <w:u w:val="single"/>
      </w:rPr>
      <w:t xml:space="preserve"> </w:t>
    </w:r>
  </w:p>
  <w:p w:rsidR="006666A9" w:rsidRPr="0048294A" w:rsidRDefault="0048294A" w:rsidP="00AF0EDB">
    <w:pPr>
      <w:pStyle w:val="Footer"/>
      <w:spacing w:line="180" w:lineRule="auto"/>
      <w:jc w:val="center"/>
      <w:rPr>
        <w:rFonts w:ascii="Arial Unicode MS" w:eastAsia="Arial Unicode MS" w:hAnsi="Arial Unicode MS" w:cs="Arial Unicode MS"/>
        <w:kern w:val="0"/>
        <w:sz w:val="15"/>
        <w:szCs w:val="15"/>
      </w:rPr>
    </w:pPr>
    <w:r w:rsidRPr="0048294A">
      <w:rPr>
        <w:rFonts w:ascii="Arial Unicode MS" w:eastAsia="Arial Unicode MS" w:hAnsi="Arial Unicode MS" w:cs="Arial Unicode MS" w:hint="eastAsia"/>
        <w:kern w:val="0"/>
        <w:sz w:val="15"/>
        <w:szCs w:val="15"/>
      </w:rPr>
      <w:t>电话：400-086-3377</w:t>
    </w:r>
  </w:p>
  <w:p w:rsidR="00AE69AE" w:rsidRPr="0048294A" w:rsidRDefault="006666A9" w:rsidP="00AF0EDB">
    <w:pPr>
      <w:pStyle w:val="Footer"/>
      <w:spacing w:line="180" w:lineRule="auto"/>
      <w:jc w:val="center"/>
      <w:rPr>
        <w:rFonts w:ascii="Arial Unicode MS" w:eastAsia="Arial Unicode MS" w:hAnsi="Arial Unicode MS" w:cs="Arial Unicode MS"/>
        <w:sz w:val="15"/>
        <w:szCs w:val="15"/>
      </w:rPr>
    </w:pPr>
    <w:r w:rsidRPr="0048294A">
      <w:rPr>
        <w:rFonts w:ascii="黑体" w:eastAsia="黑体" w:hAnsi="黑体" w:cs="Arial Unicode MS" w:hint="eastAsia"/>
        <w:sz w:val="15"/>
        <w:szCs w:val="15"/>
      </w:rPr>
      <w:t>网址</w:t>
    </w:r>
    <w:r w:rsidR="00B77A25" w:rsidRPr="0048294A">
      <w:rPr>
        <w:rFonts w:ascii="Arial Unicode MS" w:eastAsia="Arial Unicode MS" w:hAnsi="Arial Unicode MS" w:cs="Arial Unicode MS" w:hint="eastAsia"/>
        <w:sz w:val="15"/>
        <w:szCs w:val="15"/>
      </w:rPr>
      <w:t>：www.chunxuanmao.com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7CC" w:rsidRDefault="007807CC" w:rsidP="007807CC">
    <w:pPr>
      <w:pStyle w:val="Footer"/>
      <w:spacing w:line="360" w:lineRule="auto"/>
      <w:ind w:leftChars="-135" w:left="-283" w:rightChars="-136" w:right="-286"/>
      <w:rPr>
        <w:rFonts w:asciiTheme="majorEastAsia" w:eastAsiaTheme="majorEastAsia" w:hAnsiTheme="majorEastAsia" w:cs="Songti SC Regular"/>
        <w:kern w:val="0"/>
      </w:rPr>
    </w:pPr>
    <w:r>
      <w:rPr>
        <w:rFonts w:ascii="黑体" w:eastAsia="黑体" w:hAnsi="黑体" w:cs="STSongti-SC-Regular" w:hint="eastAsia"/>
        <w:kern w:val="0"/>
        <w:u w:val="single"/>
      </w:rPr>
      <w:t xml:space="preserve">                                                                                                           </w:t>
    </w:r>
  </w:p>
  <w:p w:rsidR="007807CC" w:rsidRPr="0048294A" w:rsidRDefault="007807CC" w:rsidP="007807CC">
    <w:pPr>
      <w:pStyle w:val="Footer"/>
      <w:spacing w:line="180" w:lineRule="auto"/>
      <w:jc w:val="center"/>
      <w:rPr>
        <w:rFonts w:ascii="Arial Unicode MS" w:eastAsia="Arial Unicode MS" w:hAnsi="Arial Unicode MS" w:cs="Arial Unicode MS"/>
        <w:kern w:val="0"/>
        <w:sz w:val="15"/>
        <w:szCs w:val="15"/>
      </w:rPr>
    </w:pPr>
    <w:r w:rsidRPr="0048294A">
      <w:rPr>
        <w:rFonts w:ascii="Arial Unicode MS" w:eastAsia="Arial Unicode MS" w:hAnsi="Arial Unicode MS" w:cs="Arial Unicode MS" w:hint="eastAsia"/>
        <w:kern w:val="0"/>
        <w:sz w:val="15"/>
        <w:szCs w:val="15"/>
      </w:rPr>
      <w:t>电话：400-086-3377</w:t>
    </w:r>
  </w:p>
  <w:p w:rsidR="001F0A38" w:rsidRPr="007807CC" w:rsidRDefault="007807CC" w:rsidP="007807CC">
    <w:pPr>
      <w:pStyle w:val="Footer"/>
      <w:spacing w:line="180" w:lineRule="auto"/>
      <w:jc w:val="center"/>
      <w:rPr>
        <w:rFonts w:ascii="Arial Unicode MS" w:eastAsia="Arial Unicode MS" w:hAnsi="Arial Unicode MS" w:cs="Arial Unicode MS"/>
        <w:sz w:val="15"/>
        <w:szCs w:val="15"/>
      </w:rPr>
    </w:pPr>
    <w:r w:rsidRPr="0048294A">
      <w:rPr>
        <w:rFonts w:ascii="黑体" w:eastAsia="黑体" w:hAnsi="黑体" w:cs="Arial Unicode MS" w:hint="eastAsia"/>
        <w:sz w:val="15"/>
        <w:szCs w:val="15"/>
      </w:rPr>
      <w:t>网址</w:t>
    </w:r>
    <w:r w:rsidRPr="0048294A">
      <w:rPr>
        <w:rFonts w:ascii="Arial Unicode MS" w:eastAsia="Arial Unicode MS" w:hAnsi="Arial Unicode MS" w:cs="Arial Unicode MS" w:hint="eastAsia"/>
        <w:sz w:val="15"/>
        <w:szCs w:val="15"/>
      </w:rPr>
      <w:t>：www.chunxuanmao.com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50E" w:rsidRDefault="0039550E" w:rsidP="00546306">
      <w:r>
        <w:separator/>
      </w:r>
    </w:p>
  </w:footnote>
  <w:footnote w:type="continuationSeparator" w:id="0">
    <w:p w:rsidR="0039550E" w:rsidRDefault="0039550E" w:rsidP="00546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9AE" w:rsidRDefault="00AE69AE" w:rsidP="006666A9">
    <w:pPr>
      <w:ind w:rightChars="-136" w:right="-286"/>
      <w:jc w:val="right"/>
    </w:pPr>
    <w:r>
      <w:rPr>
        <w:noProof/>
      </w:rPr>
      <w:drawing>
        <wp:inline distT="0" distB="0" distL="0" distR="0" wp14:anchorId="049D977A" wp14:editId="2CC8DEF7">
          <wp:extent cx="1467159" cy="599125"/>
          <wp:effectExtent l="0" t="0" r="0" b="0"/>
          <wp:docPr id="4" name="图片 4" descr="Macintosh HD:Users:mao_sun:Pictures:远洋地产 椿萱茂:椿萱茂logo:椿萱茂logo平时应用:椿萱茂标准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o_sun:Pictures:远洋地产 椿萱茂:椿萱茂logo:椿萱茂logo平时应用:椿萱茂标准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729" cy="6018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66A9" w:rsidRPr="0035132B" w:rsidRDefault="006666A9" w:rsidP="00AF0EDB">
    <w:pPr>
      <w:ind w:rightChars="-136" w:right="-286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A38" w:rsidRDefault="007807CC" w:rsidP="000908D2">
    <w:pPr>
      <w:jc w:val="right"/>
    </w:pPr>
    <w:r>
      <w:rPr>
        <w:noProof/>
      </w:rPr>
      <w:drawing>
        <wp:inline distT="0" distB="0" distL="0" distR="0" wp14:anchorId="61BB9639" wp14:editId="747EF0A1">
          <wp:extent cx="1467159" cy="599125"/>
          <wp:effectExtent l="0" t="0" r="0" b="0"/>
          <wp:docPr id="2" name="图片 2" descr="Macintosh HD:Users:mao_sun:Pictures:远洋地产 椿萱茂:椿萱茂logo:椿萱茂logo平时应用:椿萱茂标准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o_sun:Pictures:远洋地产 椿萱茂:椿萱茂logo:椿萱茂logo平时应用:椿萱茂标准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729" cy="6018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258DE"/>
    <w:multiLevelType w:val="hybridMultilevel"/>
    <w:tmpl w:val="E1D8B878"/>
    <w:lvl w:ilvl="0" w:tplc="63D67550">
      <w:start w:val="1"/>
      <w:numFmt w:val="japaneseCounting"/>
      <w:lvlText w:val="第%1条"/>
      <w:lvlJc w:val="left"/>
      <w:pPr>
        <w:ind w:left="1140" w:hanging="11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7F1A69"/>
    <w:multiLevelType w:val="multilevel"/>
    <w:tmpl w:val="3DA8E316"/>
    <w:lvl w:ilvl="0">
      <w:start w:val="1"/>
      <w:numFmt w:val="japaneseCounting"/>
      <w:lvlText w:val="第%1条"/>
      <w:lvlJc w:val="left"/>
      <w:pPr>
        <w:ind w:left="1140" w:hanging="1140"/>
      </w:pPr>
      <w:rPr>
        <w:rFonts w:hint="default"/>
        <w:b/>
        <w:lang w:val="en-US"/>
      </w:rPr>
    </w:lvl>
    <w:lvl w:ilvl="1">
      <w:start w:val="1"/>
      <w:numFmt w:val="decimal"/>
      <w:lvlText w:val="%2、"/>
      <w:lvlJc w:val="left"/>
      <w:pPr>
        <w:ind w:left="704" w:hanging="420"/>
      </w:pPr>
      <w:rPr>
        <w:rFonts w:hint="eastAsia"/>
        <w:b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43C05592"/>
    <w:multiLevelType w:val="multilevel"/>
    <w:tmpl w:val="3DA8E316"/>
    <w:lvl w:ilvl="0">
      <w:start w:val="1"/>
      <w:numFmt w:val="japaneseCounting"/>
      <w:lvlText w:val="第%1条"/>
      <w:lvlJc w:val="left"/>
      <w:pPr>
        <w:ind w:left="1140" w:hanging="1140"/>
      </w:pPr>
      <w:rPr>
        <w:rFonts w:hint="default"/>
        <w:b/>
        <w:lang w:val="en-US"/>
      </w:rPr>
    </w:lvl>
    <w:lvl w:ilvl="1">
      <w:start w:val="1"/>
      <w:numFmt w:val="decimal"/>
      <w:lvlText w:val="%2、"/>
      <w:lvlJc w:val="left"/>
      <w:pPr>
        <w:ind w:left="704" w:hanging="420"/>
      </w:pPr>
      <w:rPr>
        <w:rFonts w:hint="eastAsia"/>
        <w:b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documentProtection w:edit="form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B2"/>
    <w:rsid w:val="00022D66"/>
    <w:rsid w:val="00026E62"/>
    <w:rsid w:val="00066B18"/>
    <w:rsid w:val="000828C6"/>
    <w:rsid w:val="00091ABF"/>
    <w:rsid w:val="000A0232"/>
    <w:rsid w:val="000D1188"/>
    <w:rsid w:val="000D55FF"/>
    <w:rsid w:val="000E594B"/>
    <w:rsid w:val="00172251"/>
    <w:rsid w:val="00180699"/>
    <w:rsid w:val="001A4BAF"/>
    <w:rsid w:val="001A7030"/>
    <w:rsid w:val="001C3FD7"/>
    <w:rsid w:val="001E7D47"/>
    <w:rsid w:val="002044EB"/>
    <w:rsid w:val="00220A12"/>
    <w:rsid w:val="00220CA4"/>
    <w:rsid w:val="00270967"/>
    <w:rsid w:val="003074E1"/>
    <w:rsid w:val="0035132B"/>
    <w:rsid w:val="00357D7E"/>
    <w:rsid w:val="0037189A"/>
    <w:rsid w:val="0037576C"/>
    <w:rsid w:val="00382A04"/>
    <w:rsid w:val="0039550E"/>
    <w:rsid w:val="003B3DE1"/>
    <w:rsid w:val="004229A0"/>
    <w:rsid w:val="00455515"/>
    <w:rsid w:val="00481E63"/>
    <w:rsid w:val="0048294A"/>
    <w:rsid w:val="00486B9A"/>
    <w:rsid w:val="00497298"/>
    <w:rsid w:val="004A4741"/>
    <w:rsid w:val="004B1F45"/>
    <w:rsid w:val="004B34D9"/>
    <w:rsid w:val="004D784A"/>
    <w:rsid w:val="004E448D"/>
    <w:rsid w:val="004E67EE"/>
    <w:rsid w:val="005423C9"/>
    <w:rsid w:val="00546306"/>
    <w:rsid w:val="005617AB"/>
    <w:rsid w:val="005B60A2"/>
    <w:rsid w:val="00652366"/>
    <w:rsid w:val="00663810"/>
    <w:rsid w:val="006666A9"/>
    <w:rsid w:val="006736B2"/>
    <w:rsid w:val="00697342"/>
    <w:rsid w:val="006D5319"/>
    <w:rsid w:val="006F5219"/>
    <w:rsid w:val="007108AB"/>
    <w:rsid w:val="007110C6"/>
    <w:rsid w:val="00712B94"/>
    <w:rsid w:val="0071383C"/>
    <w:rsid w:val="007447A5"/>
    <w:rsid w:val="007807CC"/>
    <w:rsid w:val="00785E4E"/>
    <w:rsid w:val="007959A6"/>
    <w:rsid w:val="007A1AC8"/>
    <w:rsid w:val="007B735B"/>
    <w:rsid w:val="007E2132"/>
    <w:rsid w:val="00812D91"/>
    <w:rsid w:val="0083540F"/>
    <w:rsid w:val="008A6FDB"/>
    <w:rsid w:val="008F5801"/>
    <w:rsid w:val="0093716C"/>
    <w:rsid w:val="00955242"/>
    <w:rsid w:val="00987B58"/>
    <w:rsid w:val="009A3D6E"/>
    <w:rsid w:val="00A334C3"/>
    <w:rsid w:val="00AE69AE"/>
    <w:rsid w:val="00AF0EDB"/>
    <w:rsid w:val="00B47487"/>
    <w:rsid w:val="00B56BC1"/>
    <w:rsid w:val="00B77A25"/>
    <w:rsid w:val="00B9041B"/>
    <w:rsid w:val="00BD5FFC"/>
    <w:rsid w:val="00C274F8"/>
    <w:rsid w:val="00C456F0"/>
    <w:rsid w:val="00C54D87"/>
    <w:rsid w:val="00C62F96"/>
    <w:rsid w:val="00C87551"/>
    <w:rsid w:val="00D533FC"/>
    <w:rsid w:val="00D56E62"/>
    <w:rsid w:val="00D961CB"/>
    <w:rsid w:val="00DD34E5"/>
    <w:rsid w:val="00DD5B7A"/>
    <w:rsid w:val="00DF5769"/>
    <w:rsid w:val="00E3602E"/>
    <w:rsid w:val="00E421A0"/>
    <w:rsid w:val="00E47640"/>
    <w:rsid w:val="00E70971"/>
    <w:rsid w:val="00E8604F"/>
    <w:rsid w:val="00EA240D"/>
    <w:rsid w:val="00EB1D53"/>
    <w:rsid w:val="00EB316F"/>
    <w:rsid w:val="00ED3379"/>
    <w:rsid w:val="00ED72FC"/>
    <w:rsid w:val="00EF3E8A"/>
    <w:rsid w:val="00F50CDB"/>
    <w:rsid w:val="00FC3E8D"/>
    <w:rsid w:val="00FC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B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4630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4630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4630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306"/>
    <w:rPr>
      <w:rFonts w:asciiTheme="minorHAnsi" w:eastAsiaTheme="minorEastAsia" w:hAnsiTheme="minorHAnsi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306"/>
    <w:rPr>
      <w:sz w:val="18"/>
      <w:szCs w:val="18"/>
    </w:rPr>
  </w:style>
  <w:style w:type="paragraph" w:styleId="NoSpacing">
    <w:name w:val="No Spacing"/>
    <w:uiPriority w:val="1"/>
    <w:qFormat/>
    <w:rsid w:val="006736B2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efault">
    <w:name w:val="Default"/>
    <w:rsid w:val="00E47640"/>
    <w:pPr>
      <w:widowControl w:val="0"/>
      <w:autoSpaceDE w:val="0"/>
      <w:autoSpaceDN w:val="0"/>
      <w:adjustRightInd w:val="0"/>
    </w:pPr>
    <w:rPr>
      <w:rFonts w:ascii="楷体_GB2312" w:eastAsia="楷体_GB2312" w:cs="楷体_GB2312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741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091AB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B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4630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4630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4630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306"/>
    <w:rPr>
      <w:rFonts w:asciiTheme="minorHAnsi" w:eastAsiaTheme="minorEastAsia" w:hAnsiTheme="minorHAnsi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306"/>
    <w:rPr>
      <w:sz w:val="18"/>
      <w:szCs w:val="18"/>
    </w:rPr>
  </w:style>
  <w:style w:type="paragraph" w:styleId="NoSpacing">
    <w:name w:val="No Spacing"/>
    <w:uiPriority w:val="1"/>
    <w:qFormat/>
    <w:rsid w:val="006736B2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efault">
    <w:name w:val="Default"/>
    <w:rsid w:val="00E47640"/>
    <w:pPr>
      <w:widowControl w:val="0"/>
      <w:autoSpaceDE w:val="0"/>
      <w:autoSpaceDN w:val="0"/>
      <w:adjustRightInd w:val="0"/>
    </w:pPr>
    <w:rPr>
      <w:rFonts w:ascii="楷体_GB2312" w:eastAsia="楷体_GB2312" w:cs="楷体_GB2312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741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091A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9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8468;&#20214;5-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F01994995549369DE9DD9E5AC19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7FB90-F412-4A82-B36D-FC129B73DC8F}"/>
      </w:docPartPr>
      <w:docPartBody>
        <w:p w:rsidR="007C5F8B" w:rsidRDefault="00A42A46" w:rsidP="00A42A46">
          <w:pPr>
            <w:pStyle w:val="D0F01994995549369DE9DD9E5AC197973"/>
          </w:pPr>
          <w:r w:rsidRPr="00091ABF">
            <w:rPr>
              <w:rFonts w:asciiTheme="minorEastAsia" w:eastAsiaTheme="minorEastAsia" w:hAnsiTheme="minorEastAsia" w:cstheme="minorBidi" w:hint="eastAsia"/>
              <w:sz w:val="28"/>
              <w:u w:val="single"/>
            </w:rPr>
            <w:t>Contrac</w:t>
          </w:r>
          <w:r w:rsidRPr="00091ABF">
            <w:rPr>
              <w:rFonts w:asciiTheme="minorEastAsia" w:eastAsiaTheme="minorEastAsia" w:hAnsiTheme="minorEastAsia" w:cstheme="minorBidi"/>
              <w:sz w:val="28"/>
              <w:u w:val="single"/>
            </w:rPr>
            <w:t>tCostChangeNo</w:t>
          </w:r>
        </w:p>
      </w:docPartBody>
    </w:docPart>
    <w:docPart>
      <w:docPartPr>
        <w:name w:val="6BB9AE4E1F324C77AAA5B67D83F18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2FFDA-8371-48C0-8C67-1613541F56E7}"/>
      </w:docPartPr>
      <w:docPartBody>
        <w:p w:rsidR="007C5F8B" w:rsidRDefault="00A42A46" w:rsidP="00A42A46">
          <w:pPr>
            <w:pStyle w:val="6BB9AE4E1F324C77AAA5B67D83F18AF22"/>
          </w:pPr>
          <w:r>
            <w:rPr>
              <w:rFonts w:asciiTheme="minorEastAsia" w:eastAsiaTheme="minorEastAsia" w:hAnsiTheme="minorEastAsia" w:cstheme="minorBidi"/>
              <w:sz w:val="28"/>
              <w:szCs w:val="28"/>
              <w:u w:val="single"/>
            </w:rPr>
            <w:t>BName</w:t>
          </w:r>
        </w:p>
      </w:docPartBody>
    </w:docPart>
    <w:docPart>
      <w:docPartPr>
        <w:name w:val="210F24E3C50A4502A3256A7EE95CC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44F7B-704B-4BBD-AC67-F56E8326F5C2}"/>
      </w:docPartPr>
      <w:docPartBody>
        <w:p w:rsidR="007C5F8B" w:rsidRDefault="00A42A46" w:rsidP="00A42A46">
          <w:pPr>
            <w:pStyle w:val="210F24E3C50A4502A3256A7EE95CC9252"/>
          </w:pPr>
          <w:r>
            <w:rPr>
              <w:rFonts w:asciiTheme="minorEastAsia" w:eastAsiaTheme="minorEastAsia" w:hAnsiTheme="minorEastAsia" w:cstheme="minorBidi"/>
              <w:sz w:val="28"/>
              <w:szCs w:val="28"/>
              <w:u w:val="single"/>
            </w:rPr>
            <w:t>ContractNo</w:t>
          </w:r>
        </w:p>
      </w:docPartBody>
    </w:docPart>
    <w:docPart>
      <w:docPartPr>
        <w:name w:val="C28EDF40D4304105BF632603B254E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33BD3-758B-41FD-AA32-01C8387CF749}"/>
      </w:docPartPr>
      <w:docPartBody>
        <w:p w:rsidR="007C5F8B" w:rsidRDefault="00A42A46" w:rsidP="00A42A46">
          <w:pPr>
            <w:pStyle w:val="C28EDF40D4304105BF632603B254E7492"/>
          </w:pPr>
          <w:r>
            <w:rPr>
              <w:rFonts w:asciiTheme="minorEastAsia" w:eastAsiaTheme="minorEastAsia" w:hAnsiTheme="minorEastAsia" w:cstheme="minorBidi"/>
              <w:sz w:val="28"/>
              <w:szCs w:val="28"/>
            </w:rPr>
            <w:t>Year</w:t>
          </w:r>
        </w:p>
      </w:docPartBody>
    </w:docPart>
    <w:docPart>
      <w:docPartPr>
        <w:name w:val="8BBA316033FE4227860A9E6B25F2E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9E4A-32D5-4832-91D5-90E56FA73BC7}"/>
      </w:docPartPr>
      <w:docPartBody>
        <w:p w:rsidR="007C5F8B" w:rsidRDefault="00A42A46" w:rsidP="00A42A46">
          <w:pPr>
            <w:pStyle w:val="8BBA316033FE4227860A9E6B25F2E9752"/>
          </w:pPr>
          <w:r>
            <w:rPr>
              <w:rFonts w:asciiTheme="minorEastAsia" w:eastAsiaTheme="minorEastAsia" w:hAnsiTheme="minorEastAsia" w:cstheme="minorBidi"/>
              <w:sz w:val="28"/>
              <w:szCs w:val="28"/>
            </w:rPr>
            <w:t>Month</w:t>
          </w:r>
        </w:p>
      </w:docPartBody>
    </w:docPart>
    <w:docPart>
      <w:docPartPr>
        <w:name w:val="6F477C8E209F4F88BE805703BA058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B3889-6401-4378-AEE8-95DA142CDBA2}"/>
      </w:docPartPr>
      <w:docPartBody>
        <w:p w:rsidR="007C5F8B" w:rsidRDefault="00A42A46" w:rsidP="00A42A46">
          <w:pPr>
            <w:pStyle w:val="6F477C8E209F4F88BE805703BA0589212"/>
          </w:pPr>
          <w:r>
            <w:rPr>
              <w:rFonts w:asciiTheme="minorEastAsia" w:eastAsiaTheme="minorEastAsia" w:hAnsiTheme="minorEastAsia" w:cstheme="minorBidi"/>
              <w:sz w:val="28"/>
              <w:szCs w:val="28"/>
            </w:rPr>
            <w:t>Day</w:t>
          </w:r>
        </w:p>
      </w:docPartBody>
    </w:docPart>
    <w:docPart>
      <w:docPartPr>
        <w:name w:val="312D1AC8089E47369EAEDEE2777F5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AAE96-AE37-4200-A3CC-4547CA5A1B66}"/>
      </w:docPartPr>
      <w:docPartBody>
        <w:p w:rsidR="007C5F8B" w:rsidRDefault="00A42A46" w:rsidP="00A42A46">
          <w:pPr>
            <w:pStyle w:val="312D1AC8089E47369EAEDEE2777F54462"/>
          </w:pPr>
          <w:r>
            <w:rPr>
              <w:rFonts w:asciiTheme="minorEastAsia" w:eastAsiaTheme="minorEastAsia" w:hAnsiTheme="minorEastAsia" w:cstheme="minorBidi"/>
              <w:sz w:val="28"/>
              <w:szCs w:val="28"/>
            </w:rPr>
            <w:t>City</w:t>
          </w:r>
        </w:p>
      </w:docPartBody>
    </w:docPart>
    <w:docPart>
      <w:docPartPr>
        <w:name w:val="F0DF5A83E8914071A83D4BC9898E0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57633-AD4E-43E9-964D-F36415E99EA0}"/>
      </w:docPartPr>
      <w:docPartBody>
        <w:p w:rsidR="007C5F8B" w:rsidRDefault="00A42A46" w:rsidP="00A42A46">
          <w:pPr>
            <w:pStyle w:val="F0DF5A83E8914071A83D4BC9898E0DA02"/>
          </w:pPr>
          <w:r>
            <w:rPr>
              <w:rFonts w:asciiTheme="minorEastAsia" w:eastAsiaTheme="minorEastAsia" w:hAnsiTheme="minorEastAsia" w:cstheme="minorBidi"/>
              <w:sz w:val="28"/>
              <w:szCs w:val="28"/>
              <w:u w:val="single"/>
            </w:rPr>
            <w:t>ContractNo</w:t>
          </w:r>
        </w:p>
      </w:docPartBody>
    </w:docPart>
    <w:docPart>
      <w:docPartPr>
        <w:name w:val="AF7A053009414D819E1C35FF4BE29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C2337-D0BB-49BE-BEB0-4A4D888FE69D}"/>
      </w:docPartPr>
      <w:docPartBody>
        <w:p w:rsidR="007C5F8B" w:rsidRDefault="00A42A46" w:rsidP="00A42A46">
          <w:pPr>
            <w:pStyle w:val="AF7A053009414D819E1C35FF4BE297352"/>
          </w:pPr>
          <w:r w:rsidRPr="00B9041B">
            <w:rPr>
              <w:rFonts w:asciiTheme="minorEastAsia" w:hAnsiTheme="minorEastAsia"/>
              <w:sz w:val="28"/>
              <w:szCs w:val="28"/>
              <w:u w:val="single"/>
            </w:rPr>
            <w:t>ChangeDate</w:t>
          </w:r>
        </w:p>
      </w:docPartBody>
    </w:docPart>
    <w:docPart>
      <w:docPartPr>
        <w:name w:val="2D4E9E475D68418797EEC8B9D1EA7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963DC-8515-4525-85DE-C33622437B52}"/>
      </w:docPartPr>
      <w:docPartBody>
        <w:p w:rsidR="005F2336" w:rsidRDefault="00A42A46" w:rsidP="00A42A46">
          <w:pPr>
            <w:pStyle w:val="2D4E9E475D68418797EEC8B9D1EA7BF31"/>
          </w:pPr>
          <w:r w:rsidRPr="00B9041B">
            <w:rPr>
              <w:rFonts w:asciiTheme="minorEastAsia" w:hAnsiTheme="minorEastAsia"/>
              <w:sz w:val="28"/>
              <w:szCs w:val="28"/>
              <w:u w:val="single"/>
            </w:rPr>
            <w:t>ChangeEndDate</w:t>
          </w:r>
        </w:p>
      </w:docPartBody>
    </w:docPart>
    <w:docPart>
      <w:docPartPr>
        <w:name w:val="35B4AD092602450D8EC4ED47028A4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EE36D-3BF7-4A96-B66A-FA90CEA17E4F}"/>
      </w:docPartPr>
      <w:docPartBody>
        <w:p w:rsidR="005F2336" w:rsidRDefault="00A42A46" w:rsidP="00A42A46">
          <w:pPr>
            <w:pStyle w:val="35B4AD092602450D8EC4ED47028A44B71"/>
          </w:pPr>
          <w:r w:rsidRPr="004E67EE">
            <w:rPr>
              <w:rFonts w:asciiTheme="minorEastAsia" w:hAnsiTheme="minorEastAsia"/>
              <w:sz w:val="28"/>
              <w:szCs w:val="28"/>
              <w:u w:val="single"/>
            </w:rPr>
            <w:t>ChangeLimit</w:t>
          </w:r>
        </w:p>
      </w:docPartBody>
    </w:docPart>
    <w:docPart>
      <w:docPartPr>
        <w:name w:val="880D7B5187654D808E19E0AE60E6B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5120A-9484-4CB5-9B03-898A5930C9F4}"/>
      </w:docPartPr>
      <w:docPartBody>
        <w:p w:rsidR="002C3955" w:rsidRDefault="00A42A46" w:rsidP="00A42A46">
          <w:pPr>
            <w:pStyle w:val="880D7B5187654D808E19E0AE60E6BFAC"/>
          </w:pPr>
          <w:r w:rsidRPr="00663810">
            <w:rPr>
              <w:rFonts w:asciiTheme="minorEastAsia" w:hAnsiTheme="minorEastAsia"/>
              <w:sz w:val="28"/>
              <w:szCs w:val="28"/>
              <w:u w:val="single"/>
            </w:rPr>
            <w:t>Description</w:t>
          </w:r>
        </w:p>
      </w:docPartBody>
    </w:docPart>
    <w:docPart>
      <w:docPartPr>
        <w:name w:val="B955399E222348E48182859B0E9FD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D553C-E634-4FE9-8742-8C08B05A60CA}"/>
      </w:docPartPr>
      <w:docPartBody>
        <w:p w:rsidR="002C3955" w:rsidRDefault="00A42A46" w:rsidP="00A42A46">
          <w:pPr>
            <w:pStyle w:val="B955399E222348E48182859B0E9FDC78"/>
          </w:pPr>
          <w:r>
            <w:rPr>
              <w:rFonts w:asciiTheme="minorEastAsia" w:hAnsiTheme="minorEastAsia"/>
              <w:sz w:val="28"/>
              <w:szCs w:val="28"/>
            </w:rPr>
            <w:t>Type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Songti-SC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ongti SC Regular">
    <w:charset w:val="50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2B9"/>
    <w:rsid w:val="002C3955"/>
    <w:rsid w:val="00403F0A"/>
    <w:rsid w:val="004452B9"/>
    <w:rsid w:val="005F2336"/>
    <w:rsid w:val="00750951"/>
    <w:rsid w:val="007C5F8B"/>
    <w:rsid w:val="008F719C"/>
    <w:rsid w:val="00A42A46"/>
    <w:rsid w:val="00AB0746"/>
    <w:rsid w:val="00BC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2A46"/>
    <w:rPr>
      <w:color w:val="808080"/>
    </w:rPr>
  </w:style>
  <w:style w:type="paragraph" w:customStyle="1" w:styleId="D0F01994995549369DE9DD9E5AC19797">
    <w:name w:val="D0F01994995549369DE9DD9E5AC19797"/>
    <w:rsid w:val="004452B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0F01994995549369DE9DD9E5AC197971">
    <w:name w:val="D0F01994995549369DE9DD9E5AC197971"/>
    <w:rsid w:val="004452B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BB9AE4E1F324C77AAA5B67D83F18AF2">
    <w:name w:val="6BB9AE4E1F324C77AAA5B67D83F18AF2"/>
    <w:rsid w:val="004452B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210F24E3C50A4502A3256A7EE95CC925">
    <w:name w:val="210F24E3C50A4502A3256A7EE95CC925"/>
    <w:rsid w:val="004452B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C28EDF40D4304105BF632603B254E749">
    <w:name w:val="C28EDF40D4304105BF632603B254E749"/>
    <w:rsid w:val="004452B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8BBA316033FE4227860A9E6B25F2E975">
    <w:name w:val="8BBA316033FE4227860A9E6B25F2E975"/>
    <w:rsid w:val="004452B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F477C8E209F4F88BE805703BA058921">
    <w:name w:val="6F477C8E209F4F88BE805703BA058921"/>
    <w:rsid w:val="004452B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12D1AC8089E47369EAEDEE2777F5446">
    <w:name w:val="312D1AC8089E47369EAEDEE2777F5446"/>
    <w:rsid w:val="004452B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F0DF5A83E8914071A83D4BC9898E0DA0">
    <w:name w:val="F0DF5A83E8914071A83D4BC9898E0DA0"/>
    <w:rsid w:val="004452B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7A053009414D819E1C35FF4BE29735">
    <w:name w:val="AF7A053009414D819E1C35FF4BE29735"/>
    <w:rsid w:val="004452B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0F01994995549369DE9DD9E5AC197972">
    <w:name w:val="D0F01994995549369DE9DD9E5AC197972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BB9AE4E1F324C77AAA5B67D83F18AF21">
    <w:name w:val="6BB9AE4E1F324C77AAA5B67D83F18AF21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210F24E3C50A4502A3256A7EE95CC9251">
    <w:name w:val="210F24E3C50A4502A3256A7EE95CC9251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C28EDF40D4304105BF632603B254E7491">
    <w:name w:val="C28EDF40D4304105BF632603B254E7491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8BBA316033FE4227860A9E6B25F2E9751">
    <w:name w:val="8BBA316033FE4227860A9E6B25F2E9751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F477C8E209F4F88BE805703BA0589211">
    <w:name w:val="6F477C8E209F4F88BE805703BA0589211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12D1AC8089E47369EAEDEE2777F54461">
    <w:name w:val="312D1AC8089E47369EAEDEE2777F54461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F0DF5A83E8914071A83D4BC9898E0DA01">
    <w:name w:val="F0DF5A83E8914071A83D4BC9898E0DA01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7A053009414D819E1C35FF4BE297351">
    <w:name w:val="AF7A053009414D819E1C35FF4BE297351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2D4E9E475D68418797EEC8B9D1EA7BF3">
    <w:name w:val="2D4E9E475D68418797EEC8B9D1EA7BF3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5B4AD092602450D8EC4ED47028A44B7">
    <w:name w:val="35B4AD092602450D8EC4ED47028A44B7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0F01994995549369DE9DD9E5AC197973">
    <w:name w:val="D0F01994995549369DE9DD9E5AC197973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BB9AE4E1F324C77AAA5B67D83F18AF22">
    <w:name w:val="6BB9AE4E1F324C77AAA5B67D83F18AF22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210F24E3C50A4502A3256A7EE95CC9252">
    <w:name w:val="210F24E3C50A4502A3256A7EE95CC9252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C28EDF40D4304105BF632603B254E7492">
    <w:name w:val="C28EDF40D4304105BF632603B254E7492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8BBA316033FE4227860A9E6B25F2E9752">
    <w:name w:val="8BBA316033FE4227860A9E6B25F2E9752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F477C8E209F4F88BE805703BA0589212">
    <w:name w:val="6F477C8E209F4F88BE805703BA0589212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12D1AC8089E47369EAEDEE2777F54462">
    <w:name w:val="312D1AC8089E47369EAEDEE2777F54462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F0DF5A83E8914071A83D4BC9898E0DA02">
    <w:name w:val="F0DF5A83E8914071A83D4BC9898E0DA02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7A053009414D819E1C35FF4BE297352">
    <w:name w:val="AF7A053009414D819E1C35FF4BE297352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2D4E9E475D68418797EEC8B9D1EA7BF31">
    <w:name w:val="2D4E9E475D68418797EEC8B9D1EA7BF31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880D7B5187654D808E19E0AE60E6BFAC">
    <w:name w:val="880D7B5187654D808E19E0AE60E6BFAC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B955399E222348E48182859B0E9FDC78">
    <w:name w:val="B955399E222348E48182859B0E9FDC78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5B4AD092602450D8EC4ED47028A44B71">
    <w:name w:val="35B4AD092602450D8EC4ED47028A44B71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6158BB5C94A4BE3B138DD7AA1C948C9">
    <w:name w:val="66158BB5C94A4BE3B138DD7AA1C948C9"/>
    <w:rsid w:val="00A42A46"/>
  </w:style>
  <w:style w:type="paragraph" w:customStyle="1" w:styleId="9A448824727F4E4EB67B23636335D58E">
    <w:name w:val="9A448824727F4E4EB67B23636335D58E"/>
    <w:rsid w:val="00A42A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2A46"/>
    <w:rPr>
      <w:color w:val="808080"/>
    </w:rPr>
  </w:style>
  <w:style w:type="paragraph" w:customStyle="1" w:styleId="D0F01994995549369DE9DD9E5AC19797">
    <w:name w:val="D0F01994995549369DE9DD9E5AC19797"/>
    <w:rsid w:val="004452B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0F01994995549369DE9DD9E5AC197971">
    <w:name w:val="D0F01994995549369DE9DD9E5AC197971"/>
    <w:rsid w:val="004452B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BB9AE4E1F324C77AAA5B67D83F18AF2">
    <w:name w:val="6BB9AE4E1F324C77AAA5B67D83F18AF2"/>
    <w:rsid w:val="004452B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210F24E3C50A4502A3256A7EE95CC925">
    <w:name w:val="210F24E3C50A4502A3256A7EE95CC925"/>
    <w:rsid w:val="004452B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C28EDF40D4304105BF632603B254E749">
    <w:name w:val="C28EDF40D4304105BF632603B254E749"/>
    <w:rsid w:val="004452B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8BBA316033FE4227860A9E6B25F2E975">
    <w:name w:val="8BBA316033FE4227860A9E6B25F2E975"/>
    <w:rsid w:val="004452B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F477C8E209F4F88BE805703BA058921">
    <w:name w:val="6F477C8E209F4F88BE805703BA058921"/>
    <w:rsid w:val="004452B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12D1AC8089E47369EAEDEE2777F5446">
    <w:name w:val="312D1AC8089E47369EAEDEE2777F5446"/>
    <w:rsid w:val="004452B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F0DF5A83E8914071A83D4BC9898E0DA0">
    <w:name w:val="F0DF5A83E8914071A83D4BC9898E0DA0"/>
    <w:rsid w:val="004452B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7A053009414D819E1C35FF4BE29735">
    <w:name w:val="AF7A053009414D819E1C35FF4BE29735"/>
    <w:rsid w:val="004452B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0F01994995549369DE9DD9E5AC197972">
    <w:name w:val="D0F01994995549369DE9DD9E5AC197972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BB9AE4E1F324C77AAA5B67D83F18AF21">
    <w:name w:val="6BB9AE4E1F324C77AAA5B67D83F18AF21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210F24E3C50A4502A3256A7EE95CC9251">
    <w:name w:val="210F24E3C50A4502A3256A7EE95CC9251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C28EDF40D4304105BF632603B254E7491">
    <w:name w:val="C28EDF40D4304105BF632603B254E7491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8BBA316033FE4227860A9E6B25F2E9751">
    <w:name w:val="8BBA316033FE4227860A9E6B25F2E9751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F477C8E209F4F88BE805703BA0589211">
    <w:name w:val="6F477C8E209F4F88BE805703BA0589211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12D1AC8089E47369EAEDEE2777F54461">
    <w:name w:val="312D1AC8089E47369EAEDEE2777F54461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F0DF5A83E8914071A83D4BC9898E0DA01">
    <w:name w:val="F0DF5A83E8914071A83D4BC9898E0DA01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7A053009414D819E1C35FF4BE297351">
    <w:name w:val="AF7A053009414D819E1C35FF4BE297351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2D4E9E475D68418797EEC8B9D1EA7BF3">
    <w:name w:val="2D4E9E475D68418797EEC8B9D1EA7BF3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5B4AD092602450D8EC4ED47028A44B7">
    <w:name w:val="35B4AD092602450D8EC4ED47028A44B7"/>
    <w:rsid w:val="007C5F8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0F01994995549369DE9DD9E5AC197973">
    <w:name w:val="D0F01994995549369DE9DD9E5AC197973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BB9AE4E1F324C77AAA5B67D83F18AF22">
    <w:name w:val="6BB9AE4E1F324C77AAA5B67D83F18AF22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210F24E3C50A4502A3256A7EE95CC9252">
    <w:name w:val="210F24E3C50A4502A3256A7EE95CC9252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C28EDF40D4304105BF632603B254E7492">
    <w:name w:val="C28EDF40D4304105BF632603B254E7492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8BBA316033FE4227860A9E6B25F2E9752">
    <w:name w:val="8BBA316033FE4227860A9E6B25F2E9752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F477C8E209F4F88BE805703BA0589212">
    <w:name w:val="6F477C8E209F4F88BE805703BA0589212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12D1AC8089E47369EAEDEE2777F54462">
    <w:name w:val="312D1AC8089E47369EAEDEE2777F54462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F0DF5A83E8914071A83D4BC9898E0DA02">
    <w:name w:val="F0DF5A83E8914071A83D4BC9898E0DA02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7A053009414D819E1C35FF4BE297352">
    <w:name w:val="AF7A053009414D819E1C35FF4BE297352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2D4E9E475D68418797EEC8B9D1EA7BF31">
    <w:name w:val="2D4E9E475D68418797EEC8B9D1EA7BF31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880D7B5187654D808E19E0AE60E6BFAC">
    <w:name w:val="880D7B5187654D808E19E0AE60E6BFAC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B955399E222348E48182859B0E9FDC78">
    <w:name w:val="B955399E222348E48182859B0E9FDC78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5B4AD092602450D8EC4ED47028A44B71">
    <w:name w:val="35B4AD092602450D8EC4ED47028A44B71"/>
    <w:rsid w:val="00A42A46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6158BB5C94A4BE3B138DD7AA1C948C9">
    <w:name w:val="66158BB5C94A4BE3B138DD7AA1C948C9"/>
    <w:rsid w:val="00A42A46"/>
  </w:style>
  <w:style w:type="paragraph" w:customStyle="1" w:styleId="9A448824727F4E4EB67B23636335D58E">
    <w:name w:val="9A448824727F4E4EB67B23636335D58E"/>
    <w:rsid w:val="00A42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附件5-.dotx</Template>
  <TotalTime>34</TotalTime>
  <Pages>2</Pages>
  <Words>128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V-邓方圆</dc:creator>
  <cp:lastModifiedBy>Nick</cp:lastModifiedBy>
  <cp:revision>34</cp:revision>
  <cp:lastPrinted>2016-02-06T10:35:00Z</cp:lastPrinted>
  <dcterms:created xsi:type="dcterms:W3CDTF">2016-08-02T08:53:00Z</dcterms:created>
  <dcterms:modified xsi:type="dcterms:W3CDTF">2016-08-09T09:09:00Z</dcterms:modified>
</cp:coreProperties>
</file>